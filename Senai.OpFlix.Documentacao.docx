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16856546" w:displacedByCustomXml="next"/>
    <w:bookmarkEnd w:id="0" w:displacedByCustomXml="next"/>
    <w:sdt>
      <w:sdtPr>
        <w:id w:val="-2004807119"/>
        <w:docPartObj>
          <w:docPartGallery w:val="Cover Pages"/>
          <w:docPartUnique/>
        </w:docPartObj>
      </w:sdtPr>
      <w:sdtEndPr>
        <w:rPr>
          <w:rFonts w:eastAsiaTheme="minorHAnsi"/>
          <w:lang w:eastAsia="en-US"/>
        </w:rPr>
      </w:sdtEndPr>
      <w:sdtContent>
        <w:sdt>
          <w:sdtPr>
            <w:alias w:val="Clique no ícone à direita para substituir o logotipo"/>
            <w:tag w:val="Clique no ícone à direita para substituir o logotipo"/>
            <w:id w:val="346306309"/>
            <w:picture/>
          </w:sdtPr>
          <w:sdtEndPr/>
          <w:sdtContent>
            <w:p w:rsidR="00792337" w:rsidRDefault="00792337">
              <w:pPr>
                <w:pStyle w:val="Logotipo"/>
              </w:pPr>
              <w:r>
                <w:rPr>
                  <w:noProof/>
                </w:rPr>
                <w:drawing>
                  <wp:inline distT="0" distB="0" distL="0" distR="0" wp14:anchorId="36D84F64" wp14:editId="236A7563">
                    <wp:extent cx="404948" cy="404948"/>
                    <wp:effectExtent l="0" t="0" r="0" b="0"/>
                    <wp:docPr id="107" name="Imagem 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m 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04948" cy="4049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</w:sdtContent>
        </w:sdt>
        <w:p w:rsidR="00792337" w:rsidRDefault="0079233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6262A6F" wp14:editId="4136CB80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3286125</wp:posOffset>
                    </wp:positionV>
                    <wp:extent cx="5036820" cy="2110740"/>
                    <wp:effectExtent l="0" t="0" r="15240" b="3810"/>
                    <wp:wrapTopAndBottom/>
                    <wp:docPr id="96" name="Caixa de Texto 5" descr="Caixa de texto que mostra o título e o subtítulo do documen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36820" cy="21107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ítulo"/>
                                  <w:tag w:val=""/>
                                  <w:id w:val="1077169503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Ttulo10"/>
                                    </w:pPr>
                                    <w:r>
                                      <w:t>Documentação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alias w:val="Subtítulo"/>
                                  <w:tag w:val=""/>
                                  <w:id w:val="-214349690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87143">
                                    <w:pPr>
                                      <w:pStyle w:val="Subttulo1"/>
                                    </w:pPr>
                                    <w:r>
                                      <w:t>Opflix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85000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6262A6F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5" o:spid="_x0000_s1026" type="#_x0000_t202" alt="Caixa de texto que mostra o título e o subtítulo do documento" style="position:absolute;margin-left:0;margin-top:258.75pt;width:396.6pt;height:166.2pt;z-index:251659264;visibility:visible;mso-wrap-style:square;mso-width-percent:8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8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" filled="f" stroked="f" strokeweight=".5pt">
                    <v:textbox style="mso-fit-shape-to-text:t" inset="0,0,0,0">
                      <w:txbxContent>
                        <w:sdt>
                          <w:sdtPr>
                            <w:alias w:val="Título"/>
                            <w:tag w:val=""/>
                            <w:id w:val="1077169503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997D7D" w:rsidRDefault="00997D7D">
                              <w:pPr>
                                <w:pStyle w:val="Ttulo10"/>
                              </w:pPr>
                              <w:r>
                                <w:t>Documentação</w:t>
                              </w:r>
                            </w:p>
                          </w:sdtContent>
                        </w:sdt>
                        <w:sdt>
                          <w:sdtPr>
                            <w:alias w:val="Subtítulo"/>
                            <w:tag w:val=""/>
                            <w:id w:val="-214349690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997D7D" w:rsidRDefault="00987143">
                              <w:pPr>
                                <w:pStyle w:val="Subttulo1"/>
                              </w:pPr>
                              <w:r>
                                <w:t>Opflix</w:t>
                              </w:r>
                            </w:p>
                          </w:sdtContent>
                        </w:sdt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E29CBE8" wp14:editId="54807E63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bottom</wp:align>
                    </wp:positionV>
                    <wp:extent cx="5943600" cy="621792"/>
                    <wp:effectExtent l="0" t="0" r="1905" b="6985"/>
                    <wp:wrapTopAndBottom/>
                    <wp:docPr id="106" name="Caixa de Texto 10" descr="Caixa de texto que mostra as informações de contato comerciais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621792"/>
                            </a:xfrm>
                            <a:prstGeom prst="rect">
                              <a:avLst/>
                            </a:prstGeom>
                            <a:solidFill>
                              <a:srgbClr val="7030A0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Informações sobre contatos da empresa"/>
                                </w:tblPr>
                                <w:tblGrid>
                                  <w:gridCol w:w="2543"/>
                                  <w:gridCol w:w="428"/>
                                  <w:gridCol w:w="2550"/>
                                  <w:gridCol w:w="428"/>
                                  <w:gridCol w:w="2547"/>
                                </w:tblGrid>
                                <w:tr w:rsidR="00997D7D">
                                  <w:sdt>
                                    <w:sdtPr>
                                      <w:alias w:val="Endereço"/>
                                      <w:tag w:val=""/>
                                      <w:id w:val="180442637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15:appearance w15:val="hidden"/>
                                      <w:text w:multiLine="1"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1496" w:type="pct"/>
                                        </w:tcPr>
                                        <w:p w:rsidR="00997D7D" w:rsidRDefault="00997D7D" w:rsidP="00952E23">
                                          <w:pPr>
                                            <w:pStyle w:val="InformaesdeContato0"/>
                                          </w:pPr>
                                          <w:r>
                                            <w:t>Alameda Barão de Limeira, 539 – São Paulo/SP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1" w:type="pct"/>
                                    </w:tcPr>
                                    <w:p w:rsidR="00997D7D" w:rsidRDefault="00997D7D" w:rsidP="00952E23">
                                      <w:pPr>
                                        <w:pStyle w:val="InformaesdeContato0"/>
                                        <w:jc w:val="center"/>
                                      </w:pPr>
                                    </w:p>
                                  </w:tc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0" w:type="pct"/>
                                    </w:tcPr>
                                    <w:sdt>
                                      <w:sdtPr>
                                        <w:alias w:val="Email"/>
                                        <w:tag w:val=""/>
                                        <w:id w:val="-2019763175"/>
                                        <w:showingPlcHdr/>
    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    <w15:appearance w15:val="hidden"/>
                                        <w:text/>
                                      </w:sdtPr>
                                      <w:sdtEndPr/>
                                      <w:sdtContent>
                                        <w:p w:rsidR="00997D7D" w:rsidRDefault="00997D7D">
                                          <w:pPr>
                                            <w:pStyle w:val="InformaesdeContato0"/>
                                            <w:jc w:val="right"/>
                                          </w:pPr>
                                          <w: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p w:rsidR="00997D7D" w:rsidRDefault="00223097" w:rsidP="00952E23">
                                      <w:pPr>
                                        <w:pStyle w:val="InformaesdeContato0"/>
                                        <w:jc w:val="right"/>
                                      </w:pPr>
                                      <w:sdt>
                                        <w:sdtPr>
                                          <w:alias w:val="Endereço Web"/>
                                          <w:tag w:val=""/>
                                          <w:id w:val="1550418689"/>
      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      <w15:appearance w15:val="hidden"/>
                                          <w:text/>
                                        </w:sdtPr>
                                        <w:sdtEndPr/>
                                        <w:sdtContent>
                                          <w:r w:rsidR="00997D7D">
                                            <w:t>sp.senai.br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997D7D" w:rsidRDefault="00997D7D">
                                <w:pPr>
                                  <w:pStyle w:val="EspaodaTabela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4592" tIns="0" rIns="164592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E29CBE8" id="Caixa de Texto 10" o:spid="_x0000_s1027" type="#_x0000_t202" alt="Caixa de texto que mostra as informações de contato comerciais" style="position:absolute;margin-left:0;margin-top:0;width:468pt;height:48.9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" fillcolor="#7030a0" stroked="f" strokeweight=".5pt">
                    <v:textbox inset="12.96pt,0,12.96pt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Informações sobre contatos da empresa"/>
                          </w:tblPr>
                          <w:tblGrid>
                            <w:gridCol w:w="2543"/>
                            <w:gridCol w:w="428"/>
                            <w:gridCol w:w="2550"/>
                            <w:gridCol w:w="428"/>
                            <w:gridCol w:w="2547"/>
                          </w:tblGrid>
                          <w:tr w:rsidR="00997D7D">
                            <w:sdt>
                              <w:sdtPr>
                                <w:alias w:val="Endereço"/>
                                <w:tag w:val=""/>
                                <w:id w:val="180442637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15:appearance w15:val="hidden"/>
                                <w:text w:multiLine="1"/>
                              </w:sdtPr>
                              <w:sdtEndPr/>
                              <w:sdtContent>
                                <w:tc>
                                  <w:tcPr>
                                    <w:tcW w:w="1496" w:type="pct"/>
                                  </w:tcPr>
                                  <w:p w:rsidR="00997D7D" w:rsidRDefault="00997D7D" w:rsidP="00952E23">
                                    <w:pPr>
                                      <w:pStyle w:val="InformaesdeContato0"/>
                                    </w:pPr>
                                    <w:r>
                                      <w:t>Alameda Barão de Limeira, 539 – São Paulo/SP</w:t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1" w:type="pct"/>
                              </w:tcPr>
                              <w:p w:rsidR="00997D7D" w:rsidRDefault="00997D7D" w:rsidP="00952E23">
                                <w:pPr>
                                  <w:pStyle w:val="InformaesdeContato0"/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0" w:type="pct"/>
                              </w:tcPr>
                              <w:sdt>
                                <w:sdtPr>
                                  <w:alias w:val="Email"/>
                                  <w:tag w:val=""/>
                                  <w:id w:val="-2019763175"/>
                                  <w:showingPlcHdr/>
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InformaesdeContato0"/>
                                      <w:jc w:val="right"/>
                                    </w:pPr>
                                    <w: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997D7D" w:rsidRDefault="00223097" w:rsidP="00952E23">
                                <w:pPr>
                                  <w:pStyle w:val="InformaesdeContato0"/>
                                  <w:jc w:val="right"/>
                                </w:pPr>
                                <w:sdt>
                                  <w:sdtPr>
                                    <w:alias w:val="Endereço Web"/>
                                    <w:tag w:val=""/>
                                    <w:id w:val="1550418689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997D7D">
                                      <w:t>sp.senai.br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997D7D" w:rsidRDefault="00997D7D">
                          <w:pPr>
                            <w:pStyle w:val="EspaodaTabela0"/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</w:p>
        <w:p w:rsidR="00792337" w:rsidRPr="00585F9D" w:rsidRDefault="00792337"/>
        <w:p w:rsidR="00792337" w:rsidRDefault="00792337">
          <w:pPr>
            <w:rPr>
              <w:rFonts w:eastAsiaTheme="minorHAnsi"/>
              <w:lang w:eastAsia="en-US"/>
            </w:rPr>
          </w:pPr>
          <w:r>
            <w:rPr>
              <w:rFonts w:eastAsiaTheme="minorHAnsi"/>
              <w:lang w:eastAsia="en-US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4C483D" w:themeColor="text2"/>
          <w:sz w:val="20"/>
          <w:szCs w:val="20"/>
        </w:rPr>
        <w:id w:val="1250242059"/>
      </w:sdtPr>
      <w:sdtEndPr>
        <w:rPr>
          <w:b/>
          <w:bCs/>
          <w:noProof/>
        </w:rPr>
      </w:sdtEndPr>
      <w:sdtContent>
        <w:sdt>
          <w:sdtPr>
            <w:rPr>
              <w:rFonts w:asciiTheme="minorHAnsi" w:eastAsiaTheme="minorEastAsia" w:hAnsiTheme="minorHAnsi" w:cstheme="minorBidi"/>
              <w:color w:val="4C483D" w:themeColor="text2"/>
              <w:sz w:val="20"/>
              <w:szCs w:val="20"/>
            </w:rPr>
            <w:id w:val="57332468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7C7D98" w:rsidRPr="00005F8D" w:rsidRDefault="007C7D98" w:rsidP="007C7D98">
              <w:pPr>
                <w:pStyle w:val="Cabealhodondice"/>
                <w:rPr>
                  <w:u w:val="single"/>
                </w:rPr>
              </w:pPr>
              <w:r>
                <w:t>Sumário</w:t>
              </w:r>
              <w:bookmarkStart w:id="1" w:name="_GoBack"/>
              <w:bookmarkEnd w:id="1"/>
            </w:p>
            <w:p w:rsidR="0046629B" w:rsidRDefault="00DE3EA9" w:rsidP="002C099D">
              <w:pPr>
                <w:pStyle w:val="Sumrio1"/>
                <w:rPr>
                  <w:noProof/>
                  <w:color w:val="auto"/>
                  <w:sz w:val="22"/>
                  <w:szCs w:val="22"/>
                </w:rPr>
              </w:pPr>
              <w:r>
                <w:fldChar w:fldCharType="begin"/>
              </w:r>
              <w:r>
                <w:instrText xml:space="preserve"> TOC \o "1-2" </w:instrText>
              </w:r>
              <w:r w:rsidR="00674BE9">
                <w:instrText xml:space="preserve">\n "2-2" </w:instrText>
              </w:r>
              <w:r>
                <w:instrText xml:space="preserve">\h \z \u </w:instrText>
              </w:r>
              <w:r>
                <w:fldChar w:fldCharType="separate"/>
              </w:r>
              <w:hyperlink w:anchor="_Toc533767843" w:history="1">
                <w:r w:rsidR="0046629B" w:rsidRPr="00456EB7">
                  <w:rPr>
                    <w:rStyle w:val="Hyperlink"/>
                    <w:noProof/>
                  </w:rPr>
                  <w:t>Resumo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_Toc533767843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2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223097" w:rsidP="002C099D">
              <w:pPr>
                <w:pStyle w:val="Sumrio2"/>
                <w:rPr>
                  <w:color w:val="auto"/>
                  <w:szCs w:val="22"/>
                </w:rPr>
              </w:pPr>
              <w:hyperlink w:anchor="_Toc533767844" w:history="1">
                <w:r w:rsidR="0046629B" w:rsidRPr="00456EB7">
                  <w:rPr>
                    <w:rStyle w:val="Hyperlink"/>
                  </w:rPr>
                  <w:t>Objetivos</w:t>
                </w:r>
              </w:hyperlink>
            </w:p>
            <w:p w:rsidR="0046629B" w:rsidRDefault="00223097" w:rsidP="002C099D">
              <w:pPr>
                <w:pStyle w:val="Sumrio1"/>
                <w:rPr>
                  <w:noProof/>
                  <w:color w:val="auto"/>
                  <w:sz w:val="22"/>
                  <w:szCs w:val="22"/>
                </w:rPr>
              </w:pPr>
              <w:hyperlink w:anchor="_Toc533767845" w:history="1">
                <w:r w:rsidR="0046629B" w:rsidRPr="00456EB7">
                  <w:rPr>
                    <w:rStyle w:val="Hyperlink"/>
                    <w:noProof/>
                  </w:rPr>
                  <w:t>Descrição do projeto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_Toc533767845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2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223097" w:rsidP="002C099D">
              <w:pPr>
                <w:pStyle w:val="Sumrio2"/>
                <w:rPr>
                  <w:color w:val="auto"/>
                  <w:szCs w:val="22"/>
                </w:rPr>
              </w:pPr>
              <w:hyperlink w:anchor="_Toc533767846" w:history="1">
                <w:r w:rsidR="0046629B" w:rsidRPr="00456EB7">
                  <w:rPr>
                    <w:rStyle w:val="Hyperlink"/>
                  </w:rPr>
                  <w:t>Resumo do projeto</w:t>
                </w:r>
              </w:hyperlink>
            </w:p>
            <w:p w:rsidR="0046629B" w:rsidRDefault="00223097" w:rsidP="002C099D">
              <w:pPr>
                <w:pStyle w:val="Sumrio1"/>
                <w:rPr>
                  <w:noProof/>
                  <w:color w:val="auto"/>
                  <w:sz w:val="22"/>
                  <w:szCs w:val="22"/>
                </w:rPr>
              </w:pPr>
              <w:hyperlink w:anchor="_Toc533767847" w:history="1">
                <w:r w:rsidR="0046629B" w:rsidRPr="00456EB7">
                  <w:rPr>
                    <w:rStyle w:val="Hyperlink"/>
                    <w:noProof/>
                  </w:rPr>
                  <w:t>Modelagem de Software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_Toc533767847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3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223097" w:rsidP="002C099D">
              <w:pPr>
                <w:pStyle w:val="Sumrio2"/>
                <w:rPr>
                  <w:color w:val="auto"/>
                  <w:szCs w:val="22"/>
                </w:rPr>
              </w:pPr>
              <w:hyperlink w:anchor="_Toc533767848" w:history="1">
                <w:r w:rsidR="0046629B" w:rsidRPr="00456EB7">
                  <w:rPr>
                    <w:rStyle w:val="Hyperlink"/>
                  </w:rPr>
                  <w:t>Modelo Lógico</w:t>
                </w:r>
              </w:hyperlink>
            </w:p>
            <w:p w:rsidR="0046629B" w:rsidRDefault="00223097" w:rsidP="002C099D">
              <w:pPr>
                <w:pStyle w:val="Sumrio2"/>
                <w:rPr>
                  <w:color w:val="auto"/>
                  <w:szCs w:val="22"/>
                </w:rPr>
              </w:pPr>
              <w:hyperlink w:anchor="_Toc533767849" w:history="1">
                <w:r w:rsidR="0046629B" w:rsidRPr="00456EB7">
                  <w:rPr>
                    <w:rStyle w:val="Hyperlink"/>
                  </w:rPr>
                  <w:t>Modelo Físico</w:t>
                </w:r>
              </w:hyperlink>
            </w:p>
            <w:p w:rsidR="0046629B" w:rsidRDefault="00223097" w:rsidP="002C099D">
              <w:pPr>
                <w:pStyle w:val="Sumrio2"/>
                <w:rPr>
                  <w:color w:val="auto"/>
                  <w:szCs w:val="22"/>
                </w:rPr>
              </w:pPr>
              <w:hyperlink w:anchor="_Toc533767850" w:history="1">
                <w:r w:rsidR="0046629B" w:rsidRPr="00456EB7">
                  <w:rPr>
                    <w:rStyle w:val="Hyperlink"/>
                  </w:rPr>
                  <w:t>Modelo Conceitual</w:t>
                </w:r>
              </w:hyperlink>
            </w:p>
            <w:p w:rsidR="002C099D" w:rsidRDefault="00223097" w:rsidP="002C099D">
              <w:pPr>
                <w:pStyle w:val="Sumrio2"/>
                <w:rPr>
                  <w:b/>
                  <w:sz w:val="26"/>
                </w:rPr>
              </w:pPr>
              <w:hyperlink w:anchor="_Toc533767851" w:history="1">
                <w:r w:rsidR="0046629B" w:rsidRPr="00456EB7">
                  <w:rPr>
                    <w:rStyle w:val="Hyperlink"/>
                  </w:rPr>
                  <w:t>Cronograma</w:t>
                </w:r>
              </w:hyperlink>
              <w:r w:rsidR="00DE3EA9">
                <w:rPr>
                  <w:b/>
                  <w:sz w:val="26"/>
                </w:rPr>
                <w:fldChar w:fldCharType="end"/>
              </w:r>
            </w:p>
            <w:p w:rsidR="002C099D" w:rsidRDefault="00223097" w:rsidP="002C099D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52" w:history="1">
                <w:r w:rsidR="002C099D" w:rsidRPr="00456EB7">
                  <w:rPr>
                    <w:rStyle w:val="Hyperlink"/>
                    <w:noProof/>
                    <w:lang w:eastAsia="en-US"/>
                  </w:rPr>
                  <w:t>Funcionalidades</w:t>
                </w:r>
                <w:r w:rsidR="002C099D">
                  <w:rPr>
                    <w:noProof/>
                    <w:webHidden/>
                  </w:rPr>
                  <w:tab/>
                </w:r>
                <w:r w:rsidR="002C099D">
                  <w:rPr>
                    <w:noProof/>
                    <w:webHidden/>
                  </w:rPr>
                  <w:fldChar w:fldCharType="begin"/>
                </w:r>
                <w:r w:rsidR="002C099D">
                  <w:rPr>
                    <w:noProof/>
                    <w:webHidden/>
                  </w:rPr>
                  <w:instrText xml:space="preserve"> PAGEREF _Toc533767852 \h </w:instrText>
                </w:r>
                <w:r w:rsidR="002C099D">
                  <w:rPr>
                    <w:noProof/>
                    <w:webHidden/>
                  </w:rPr>
                </w:r>
                <w:r w:rsidR="002C099D">
                  <w:rPr>
                    <w:noProof/>
                    <w:webHidden/>
                  </w:rPr>
                  <w:fldChar w:fldCharType="separate"/>
                </w:r>
                <w:r w:rsidR="002C099D">
                  <w:rPr>
                    <w:noProof/>
                    <w:webHidden/>
                  </w:rPr>
                  <w:t>5</w:t>
                </w:r>
                <w:r w:rsidR="002C099D">
                  <w:rPr>
                    <w:noProof/>
                    <w:webHidden/>
                  </w:rPr>
                  <w:fldChar w:fldCharType="end"/>
                </w:r>
              </w:hyperlink>
            </w:p>
            <w:p w:rsidR="002C099D" w:rsidRDefault="00223097" w:rsidP="002C099D">
              <w:pPr>
                <w:pStyle w:val="Sumrio2"/>
                <w:rPr>
                  <w:color w:val="auto"/>
                  <w:szCs w:val="22"/>
                </w:rPr>
              </w:pPr>
              <w:hyperlink w:anchor="_Toc533767853" w:history="1">
                <w:r w:rsidR="002C099D" w:rsidRPr="00456EB7">
                  <w:rPr>
                    <w:rStyle w:val="Hyperlink"/>
                    <w:lang w:eastAsia="en-US"/>
                  </w:rPr>
                  <w:t>Web</w:t>
                </w:r>
              </w:hyperlink>
            </w:p>
            <w:p w:rsidR="002C099D" w:rsidRDefault="00223097" w:rsidP="002C099D">
              <w:pPr>
                <w:pStyle w:val="Sumrio2"/>
                <w:rPr>
                  <w:color w:val="auto"/>
                  <w:szCs w:val="22"/>
                </w:rPr>
              </w:pPr>
              <w:hyperlink w:anchor="_Toc533767854" w:history="1">
                <w:r w:rsidR="002C099D" w:rsidRPr="00456EB7">
                  <w:rPr>
                    <w:rStyle w:val="Hyperlink"/>
                    <w:lang w:eastAsia="en-US"/>
                  </w:rPr>
                  <w:t>Mobile</w:t>
                </w:r>
              </w:hyperlink>
            </w:p>
            <w:p w:rsidR="002C099D" w:rsidRDefault="00223097" w:rsidP="002C099D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55" w:history="1">
                <w:r w:rsidR="000628F6">
                  <w:rPr>
                    <w:rStyle w:val="Hyperlink"/>
                    <w:noProof/>
                    <w:lang w:eastAsia="en-US"/>
                  </w:rPr>
                  <w:t>Estrutura do projeto</w:t>
                </w:r>
                <w:r w:rsidR="002C099D">
                  <w:rPr>
                    <w:noProof/>
                    <w:webHidden/>
                  </w:rPr>
                  <w:tab/>
                </w:r>
                <w:r w:rsidR="002C099D">
                  <w:rPr>
                    <w:noProof/>
                    <w:webHidden/>
                  </w:rPr>
                  <w:fldChar w:fldCharType="begin"/>
                </w:r>
                <w:r w:rsidR="002C099D">
                  <w:rPr>
                    <w:noProof/>
                    <w:webHidden/>
                  </w:rPr>
                  <w:instrText xml:space="preserve"> PAGEREF _Toc533767855 \h </w:instrText>
                </w:r>
                <w:r w:rsidR="002C099D">
                  <w:rPr>
                    <w:noProof/>
                    <w:webHidden/>
                  </w:rPr>
                </w:r>
                <w:r w:rsidR="002C099D">
                  <w:rPr>
                    <w:noProof/>
                    <w:webHidden/>
                  </w:rPr>
                  <w:fldChar w:fldCharType="separate"/>
                </w:r>
                <w:r w:rsidR="002C099D">
                  <w:rPr>
                    <w:noProof/>
                    <w:webHidden/>
                  </w:rPr>
                  <w:t>6</w:t>
                </w:r>
                <w:r w:rsidR="002C099D">
                  <w:rPr>
                    <w:noProof/>
                    <w:webHidden/>
                  </w:rPr>
                  <w:fldChar w:fldCharType="end"/>
                </w:r>
              </w:hyperlink>
            </w:p>
            <w:p w:rsidR="002C099D" w:rsidRDefault="002C099D" w:rsidP="002C099D">
              <w:pPr>
                <w:pStyle w:val="Sumrio2"/>
                <w:rPr>
                  <w:rStyle w:val="Hyperlink"/>
                  <w:u w:val="none"/>
                </w:rPr>
              </w:pPr>
              <w:r w:rsidRPr="002C099D">
                <w:rPr>
                  <w:rStyle w:val="Hyperlink"/>
                  <w:u w:val="none"/>
                </w:rPr>
                <w:t>Banco de dados</w:t>
              </w:r>
            </w:p>
            <w:p w:rsidR="002C099D" w:rsidRDefault="002C099D" w:rsidP="002C099D">
              <w:pPr>
                <w:pStyle w:val="Sumrio2"/>
                <w:ind w:left="0" w:firstLine="0"/>
                <w:rPr>
                  <w:rStyle w:val="Hyperlink"/>
                  <w:u w:val="none"/>
                </w:rPr>
              </w:pPr>
              <w:r>
                <w:t xml:space="preserve">                  </w:t>
              </w:r>
              <w:r w:rsidRPr="002C099D">
                <w:rPr>
                  <w:rStyle w:val="Hyperlink"/>
                  <w:u w:val="none"/>
                </w:rPr>
                <w:t>Swagger</w:t>
              </w:r>
            </w:p>
            <w:p w:rsidR="002C099D" w:rsidRPr="00D44B02" w:rsidRDefault="00D44B02" w:rsidP="00D44B02">
              <w:pPr>
                <w:pStyle w:val="Sumrio2"/>
                <w:ind w:left="0" w:firstLine="0"/>
                <w:rPr>
                  <w:rStyle w:val="Hyperlink"/>
                  <w:u w:val="none"/>
                </w:rPr>
              </w:pPr>
              <w:r>
                <w:t xml:space="preserve">                  </w:t>
              </w:r>
              <w:r w:rsidR="002C099D" w:rsidRPr="00D44B02">
                <w:rPr>
                  <w:rStyle w:val="Hyperlink"/>
                  <w:u w:val="none"/>
                </w:rPr>
                <w:t>Pacotes utilizados</w:t>
              </w:r>
            </w:p>
            <w:p w:rsidR="00D44B02" w:rsidRPr="00D44B02" w:rsidRDefault="00D44B02" w:rsidP="00D44B02">
              <w:pPr>
                <w:pStyle w:val="Sumrio2"/>
                <w:ind w:left="0" w:firstLine="0"/>
                <w:rPr>
                  <w:rStyle w:val="Hyperlink"/>
                  <w:u w:val="none"/>
                </w:rPr>
              </w:pPr>
              <w:r>
                <w:t xml:space="preserve">                  </w:t>
              </w:r>
              <w:r w:rsidR="008C6514">
                <w:rPr>
                  <w:rStyle w:val="Hyperlink"/>
                  <w:u w:val="none"/>
                </w:rPr>
                <w:t>Organização</w:t>
              </w:r>
            </w:p>
            <w:p w:rsidR="00D44B02" w:rsidRPr="00D44B02" w:rsidRDefault="00D44B02" w:rsidP="00D44B02">
              <w:pPr>
                <w:pStyle w:val="Sumrio2"/>
                <w:ind w:left="0" w:firstLine="0"/>
                <w:rPr>
                  <w:rStyle w:val="Hyperlink"/>
                  <w:u w:val="none"/>
                </w:rPr>
              </w:pPr>
              <w:r>
                <w:rPr>
                  <w:rStyle w:val="Hyperlink"/>
                  <w:u w:val="none"/>
                </w:rPr>
                <w:t xml:space="preserve">                  </w:t>
              </w:r>
              <w:r w:rsidRPr="00D44B02">
                <w:rPr>
                  <w:rStyle w:val="Hyperlink"/>
                  <w:u w:val="none"/>
                </w:rPr>
                <w:t>Postman</w:t>
              </w:r>
            </w:p>
            <w:p w:rsidR="00D44B02" w:rsidRDefault="00D44B02" w:rsidP="00D44B02">
              <w:pPr>
                <w:pStyle w:val="Sumrio2"/>
                <w:ind w:left="0" w:firstLine="0"/>
                <w:rPr>
                  <w:rStyle w:val="Hyperlink"/>
                  <w:u w:val="none"/>
                </w:rPr>
              </w:pPr>
              <w:r>
                <w:rPr>
                  <w:rStyle w:val="Hyperlink"/>
                  <w:u w:val="none"/>
                </w:rPr>
                <w:t xml:space="preserve">                  </w:t>
              </w:r>
              <w:r w:rsidR="004B1909">
                <w:rPr>
                  <w:rStyle w:val="Hyperlink"/>
                  <w:u w:val="none"/>
                </w:rPr>
                <w:t>Software</w:t>
              </w:r>
              <w:r w:rsidRPr="00D44B02">
                <w:rPr>
                  <w:rStyle w:val="Hyperlink"/>
                  <w:u w:val="none"/>
                </w:rPr>
                <w:t xml:space="preserve"> utilizad</w:t>
              </w:r>
              <w:r w:rsidR="004B1909">
                <w:rPr>
                  <w:rStyle w:val="Hyperlink"/>
                  <w:u w:val="none"/>
                </w:rPr>
                <w:t>o</w:t>
              </w:r>
              <w:r w:rsidRPr="00D44B02">
                <w:rPr>
                  <w:rStyle w:val="Hyperlink"/>
                  <w:u w:val="none"/>
                </w:rPr>
                <w:t>s</w:t>
              </w:r>
            </w:p>
            <w:p w:rsidR="00D44B02" w:rsidRDefault="002B6B95" w:rsidP="002B6B95">
              <w:pPr>
                <w:pStyle w:val="Sumrio2"/>
                <w:ind w:left="0" w:firstLine="0"/>
                <w:rPr>
                  <w:rStyle w:val="Hyperlink"/>
                  <w:u w:val="none"/>
                </w:rPr>
              </w:pPr>
              <w:r>
                <w:rPr>
                  <w:rStyle w:val="Hyperlink"/>
                  <w:u w:val="none"/>
                </w:rPr>
                <w:t xml:space="preserve">                  </w:t>
              </w:r>
              <w:r w:rsidR="00D44B02" w:rsidRPr="002B6B95">
                <w:rPr>
                  <w:rStyle w:val="Hyperlink"/>
                  <w:u w:val="none"/>
                </w:rPr>
                <w:t xml:space="preserve">Roteiro </w:t>
              </w:r>
              <w:r w:rsidR="000628F6">
                <w:rPr>
                  <w:rStyle w:val="Hyperlink"/>
                  <w:u w:val="none"/>
                </w:rPr>
                <w:t>para</w:t>
              </w:r>
              <w:r w:rsidR="00D44B02" w:rsidRPr="002B6B95">
                <w:rPr>
                  <w:rStyle w:val="Hyperlink"/>
                  <w:u w:val="none"/>
                </w:rPr>
                <w:t xml:space="preserve"> </w:t>
              </w:r>
              <w:r w:rsidR="00902FA0">
                <w:rPr>
                  <w:rStyle w:val="Hyperlink"/>
                  <w:u w:val="none"/>
                </w:rPr>
                <w:t>primeiro teste em máquina</w:t>
              </w:r>
            </w:p>
            <w:p w:rsidR="000628F6" w:rsidRPr="000628F6" w:rsidRDefault="000628F6" w:rsidP="000628F6">
              <w:r>
                <w:tab/>
                <w:t xml:space="preserve">     </w:t>
              </w:r>
            </w:p>
            <w:p w:rsidR="00DA19B6" w:rsidRPr="002C099D" w:rsidRDefault="00223097" w:rsidP="002C099D">
              <w:pPr>
                <w:ind w:left="648"/>
              </w:pPr>
            </w:p>
          </w:sdtContent>
        </w:sdt>
      </w:sdtContent>
    </w:sdt>
    <w:p w:rsidR="00DA19B6" w:rsidRDefault="00DA19B6"/>
    <w:p w:rsidR="002C7E7F" w:rsidRDefault="002C7E7F" w:rsidP="002C7E7F">
      <w:pPr>
        <w:pStyle w:val="PargrafodaLista"/>
        <w:numPr>
          <w:ilvl w:val="0"/>
          <w:numId w:val="8"/>
        </w:numPr>
        <w:sectPr w:rsidR="002C7E7F" w:rsidSect="007C7D98">
          <w:pgSz w:w="11907" w:h="16839" w:code="9"/>
          <w:pgMar w:top="1080" w:right="1440" w:bottom="1080" w:left="1440" w:header="720" w:footer="576" w:gutter="0"/>
          <w:pgNumType w:start="0"/>
          <w:cols w:space="720"/>
          <w:titlePg/>
          <w:docGrid w:linePitch="360"/>
        </w:sectPr>
      </w:pPr>
    </w:p>
    <w:p w:rsidR="00DA19B6" w:rsidRDefault="0001427C">
      <w:pPr>
        <w:pStyle w:val="cabealho1"/>
      </w:pPr>
      <w:bookmarkStart w:id="2" w:name="_Toc533767843"/>
      <w:r>
        <w:lastRenderedPageBreak/>
        <w:t>Resumo</w:t>
      </w:r>
      <w:bookmarkEnd w:id="2"/>
      <w:r>
        <w:t xml:space="preserve"> </w:t>
      </w:r>
    </w:p>
    <w:p w:rsidR="00DA19B6" w:rsidRDefault="00DA19B6"/>
    <w:p w:rsidR="00DA19B6" w:rsidRDefault="0001427C">
      <w:pPr>
        <w:pStyle w:val="cabealho2"/>
      </w:pPr>
      <w:bookmarkStart w:id="3" w:name="_Toc533767844"/>
      <w:r>
        <w:t>Objetivos</w:t>
      </w:r>
      <w:bookmarkEnd w:id="3"/>
    </w:p>
    <w:p w:rsidR="004A0592" w:rsidRDefault="00987143">
      <w:r>
        <w:t>Este documento tem como finalidade descrever o projeto ‘</w:t>
      </w:r>
      <w:proofErr w:type="spellStart"/>
      <w:r>
        <w:t>Opflix</w:t>
      </w:r>
      <w:proofErr w:type="spellEnd"/>
      <w:r>
        <w:t xml:space="preserve">’ bem como seu processo. </w:t>
      </w:r>
    </w:p>
    <w:p w:rsidR="00DA19B6" w:rsidRDefault="0001427C">
      <w:pPr>
        <w:pStyle w:val="cabealho1"/>
      </w:pPr>
      <w:bookmarkStart w:id="4" w:name="_Toc533767845"/>
      <w:r>
        <w:t xml:space="preserve">Descrição do </w:t>
      </w:r>
      <w:r w:rsidR="00952E23">
        <w:t>projeto</w:t>
      </w:r>
      <w:bookmarkEnd w:id="4"/>
    </w:p>
    <w:p w:rsidR="00DA19B6" w:rsidRDefault="00987143">
      <w:proofErr w:type="spellStart"/>
      <w:r>
        <w:t>Opflix</w:t>
      </w:r>
      <w:proofErr w:type="spellEnd"/>
      <w:r>
        <w:t xml:space="preserve"> é um sistema de dupla interface desenvolvido para influenciar uma maior integração de seus usuários </w:t>
      </w:r>
      <w:r w:rsidR="007E5437">
        <w:t>com o que há de mais recente na área do audiovisual, tanto no cinema, televisão, plataformas de streaming e até mesmo em plataformas já fora de uso, com seus clássicos.</w:t>
      </w:r>
    </w:p>
    <w:p w:rsidR="00DA19B6" w:rsidRDefault="0001427C">
      <w:pPr>
        <w:pStyle w:val="cabealho2"/>
      </w:pPr>
      <w:bookmarkStart w:id="5" w:name="_Toc533767846"/>
      <w:r>
        <w:t xml:space="preserve">Resumo </w:t>
      </w:r>
      <w:r w:rsidR="00952E23">
        <w:t>do projeto</w:t>
      </w:r>
      <w:bookmarkEnd w:id="5"/>
    </w:p>
    <w:p w:rsidR="00987143" w:rsidRDefault="00987143" w:rsidP="00987143">
      <w:r>
        <w:t>A proposta do software é, inicialmente, organizar, divulgar e orientar usuários através dos lançamentos cinematográficos e produções televisivas.</w:t>
      </w:r>
    </w:p>
    <w:p w:rsidR="008A7F37" w:rsidRDefault="008A7F37">
      <w:r>
        <w:br w:type="page"/>
      </w:r>
    </w:p>
    <w:p w:rsidR="00DA19B6" w:rsidRDefault="00C92BD1">
      <w:pPr>
        <w:pStyle w:val="cabealho1"/>
      </w:pPr>
      <w:bookmarkStart w:id="6" w:name="_Toc533767847"/>
      <w:r>
        <w:lastRenderedPageBreak/>
        <w:t>Modelagem de Software</w:t>
      </w:r>
      <w:bookmarkEnd w:id="6"/>
    </w:p>
    <w:p w:rsidR="00DA19B6" w:rsidRDefault="007E5437">
      <w:r>
        <w:t xml:space="preserve">A modelagem do </w:t>
      </w:r>
      <w:proofErr w:type="spellStart"/>
      <w:r>
        <w:t>Opflix</w:t>
      </w:r>
      <w:proofErr w:type="spellEnd"/>
      <w:r>
        <w:t xml:space="preserve"> demonstra bem como os dados serão armazenados os dados necessários para o bom funcionamento do projeto. Sendo que cada modelagem tem sua peculiaridade explicada e demonstrada nos itens abaixo.</w:t>
      </w:r>
    </w:p>
    <w:p w:rsidR="00C26497" w:rsidRDefault="00C26497"/>
    <w:p w:rsidR="00DA19B6" w:rsidRDefault="00C92BD1">
      <w:pPr>
        <w:pStyle w:val="cabealho2"/>
      </w:pPr>
      <w:bookmarkStart w:id="7" w:name="_Toc533767848"/>
      <w:r>
        <w:t>Modelo Lógico</w:t>
      </w:r>
      <w:bookmarkEnd w:id="7"/>
    </w:p>
    <w:p w:rsidR="007E5437" w:rsidRDefault="007E5437" w:rsidP="007E5437">
      <w:bookmarkStart w:id="8" w:name="_Toc533767849"/>
      <w:r>
        <w:t>Modelo representativo que mais se aproxima da estrutura de banco de dados a ser construída, definindo o padrão de nomenclatura utilizado para o desenvolvimento, as chaves primárias e estrangeiras, a normalização das informações entre outros fatores.</w:t>
      </w:r>
    </w:p>
    <w:p w:rsidR="007E5437" w:rsidRDefault="007E5437" w:rsidP="007E5437">
      <w:r>
        <w:rPr>
          <w:noProof/>
        </w:rPr>
        <w:drawing>
          <wp:inline distT="0" distB="0" distL="0" distR="0">
            <wp:extent cx="5732145" cy="4295775"/>
            <wp:effectExtent l="0" t="0" r="190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a_Opflix-Logico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7E2" w:rsidRDefault="007C47E2">
      <w:pPr>
        <w:rPr>
          <w:b/>
          <w:bCs/>
          <w:sz w:val="26"/>
          <w:szCs w:val="26"/>
        </w:rPr>
      </w:pPr>
      <w:r>
        <w:br w:type="page"/>
      </w:r>
    </w:p>
    <w:p w:rsidR="00DA19B6" w:rsidRDefault="00C92BD1" w:rsidP="008A7F37">
      <w:pPr>
        <w:pStyle w:val="cabealho2"/>
      </w:pPr>
      <w:r>
        <w:lastRenderedPageBreak/>
        <w:t>Modelo Físico</w:t>
      </w:r>
      <w:bookmarkEnd w:id="8"/>
    </w:p>
    <w:p w:rsidR="007E5437" w:rsidRDefault="007E5437" w:rsidP="007E5437">
      <w:bookmarkStart w:id="9" w:name="_Toc533767850"/>
      <w:r>
        <w:t>Este modelo tem como objetivo representar a forma como os dados serão armazenados na estrutura de banco de dados proposta, levando em conta as limitações do sistema de gerencialmente de banco de dados utilizado.</w:t>
      </w:r>
    </w:p>
    <w:p w:rsidR="007E5437" w:rsidRDefault="007E5437" w:rsidP="007E5437">
      <w:pPr>
        <w:rPr>
          <w:noProof/>
        </w:rPr>
      </w:pPr>
    </w:p>
    <w:p w:rsidR="007C47E2" w:rsidRDefault="007C47E2" w:rsidP="007E5437">
      <w:pPr>
        <w:rPr>
          <w:noProof/>
        </w:rPr>
      </w:pPr>
      <w:r w:rsidRPr="007C47E2">
        <w:rPr>
          <w:noProof/>
        </w:rPr>
        <w:drawing>
          <wp:inline distT="0" distB="0" distL="0" distR="0" wp14:anchorId="6FB018E6" wp14:editId="51B81BC0">
            <wp:extent cx="6655291" cy="2399665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t="24725" r="2293" b="18911"/>
                    <a:stretch/>
                  </pic:blipFill>
                  <pic:spPr bwMode="auto">
                    <a:xfrm>
                      <a:off x="0" y="0"/>
                      <a:ext cx="6665986" cy="2403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437" w:rsidRPr="007C47E2" w:rsidRDefault="007E5437" w:rsidP="007E5437"/>
    <w:p w:rsidR="00C92BD1" w:rsidRDefault="00C92BD1" w:rsidP="008A7F37">
      <w:pPr>
        <w:pStyle w:val="cabealho2"/>
      </w:pPr>
      <w:r>
        <w:t>Modelo Conceitual</w:t>
      </w:r>
      <w:bookmarkEnd w:id="9"/>
    </w:p>
    <w:p w:rsidR="007C47E2" w:rsidRPr="0085221A" w:rsidRDefault="007C47E2" w:rsidP="007C47E2">
      <w:pPr>
        <w:rPr>
          <w:u w:val="single"/>
        </w:rPr>
      </w:pPr>
      <w:r>
        <w:t>O modelo conceitual, diferentemente dos modelos anteriores, tem como foco ilustrar os relacionamentos das entidades existentes no projeto, demonstrando principalmente aspectos do negócio do cliente e não da tecnologia.</w:t>
      </w:r>
    </w:p>
    <w:p w:rsidR="00DA19B6" w:rsidRDefault="00DA19B6"/>
    <w:p w:rsidR="007C47E2" w:rsidRDefault="007C47E2">
      <w:pPr>
        <w:sectPr w:rsidR="007C47E2" w:rsidSect="007C7D98">
          <w:footerReference w:type="default" r:id="rId13"/>
          <w:pgSz w:w="11907" w:h="16839" w:code="9"/>
          <w:pgMar w:top="1080" w:right="1440" w:bottom="1080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>
            <wp:extent cx="5724525" cy="323850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9B6" w:rsidRDefault="008A7F37">
      <w:pPr>
        <w:pStyle w:val="cabealho2"/>
      </w:pPr>
      <w:bookmarkStart w:id="10" w:name="_Toc533767851"/>
      <w:r>
        <w:lastRenderedPageBreak/>
        <w:t>Cronograma</w:t>
      </w:r>
      <w:bookmarkEnd w:id="10"/>
    </w:p>
    <w:p w:rsidR="00DA19B6" w:rsidRDefault="00DA19B6"/>
    <w:tbl>
      <w:tblPr>
        <w:tblStyle w:val="Tabelafinanceira"/>
        <w:tblW w:w="5000" w:type="pct"/>
        <w:tblLook w:val="04E0" w:firstRow="1" w:lastRow="1" w:firstColumn="1" w:lastColumn="0" w:noHBand="0" w:noVBand="1"/>
        <w:tblDescription w:val="Tabela de capital inicial"/>
      </w:tblPr>
      <w:tblGrid>
        <w:gridCol w:w="1334"/>
        <w:gridCol w:w="961"/>
        <w:gridCol w:w="961"/>
        <w:gridCol w:w="961"/>
        <w:gridCol w:w="961"/>
        <w:gridCol w:w="961"/>
        <w:gridCol w:w="961"/>
        <w:gridCol w:w="961"/>
        <w:gridCol w:w="956"/>
      </w:tblGrid>
      <w:tr w:rsidR="00DA19B6" w:rsidTr="008A7F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DA19B6" w:rsidRDefault="00DA19B6"/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Dia</w:t>
            </w:r>
            <w:r w:rsidR="0001427C">
              <w:t xml:space="preserve"> 1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2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3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4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5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6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7</w:t>
            </w:r>
          </w:p>
        </w:tc>
        <w:tc>
          <w:tcPr>
            <w:tcW w:w="531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8</w:t>
            </w:r>
          </w:p>
        </w:tc>
      </w:tr>
      <w:tr w:rsidR="00DA19B6" w:rsidTr="008A7F37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BD3832" w:rsidRPr="00BD3832" w:rsidRDefault="008A7F37">
            <w:pPr>
              <w:rPr>
                <w:b/>
                <w:caps/>
              </w:rPr>
            </w:pPr>
            <w:r w:rsidRPr="008A7F37">
              <w:rPr>
                <w:b/>
                <w:caps/>
              </w:rPr>
              <w:t>Modelo Lógico</w:t>
            </w:r>
          </w:p>
        </w:tc>
        <w:tc>
          <w:tcPr>
            <w:tcW w:w="533" w:type="pct"/>
          </w:tcPr>
          <w:p w:rsidR="00DA19B6" w:rsidRDefault="00DA19B6" w:rsidP="008A7F37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A19B6" w:rsidTr="008A7F3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8A7F37" w:rsidRPr="008A7F37" w:rsidRDefault="008A7F37">
            <w:r>
              <w:rPr>
                <w:b/>
                <w:caps/>
              </w:rPr>
              <w:t>Modelo Físico</w:t>
            </w: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A7F37" w:rsidTr="008A7F3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8A7F37" w:rsidRDefault="008A7F37" w:rsidP="008A7F37">
            <w:pPr>
              <w:rPr>
                <w:b w:val="0"/>
                <w:caps w:val="0"/>
              </w:rPr>
            </w:pPr>
            <w:r w:rsidRPr="008A7F37">
              <w:rPr>
                <w:color w:val="4C483D" w:themeColor="text2"/>
              </w:rPr>
              <w:t>Modelo</w:t>
            </w:r>
            <w:r>
              <w:rPr>
                <w:b w:val="0"/>
                <w:caps w:val="0"/>
              </w:rPr>
              <w:t xml:space="preserve"> </w:t>
            </w:r>
            <w:r w:rsidRPr="008A7F37">
              <w:rPr>
                <w:color w:val="4C483D" w:themeColor="text2"/>
              </w:rPr>
              <w:t>Conceitual</w:t>
            </w: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A7F37" w:rsidRDefault="008A7F37" w:rsidP="008A7F37">
      <w:pPr>
        <w:pStyle w:val="InformaesdeContato0"/>
      </w:pPr>
    </w:p>
    <w:p w:rsidR="008A7F37" w:rsidRDefault="008A7F37">
      <w:r>
        <w:br w:type="page"/>
      </w:r>
    </w:p>
    <w:p w:rsidR="004A0592" w:rsidRDefault="006E0CD1" w:rsidP="006E0CD1">
      <w:pPr>
        <w:pStyle w:val="cabealho1"/>
        <w:rPr>
          <w:lang w:eastAsia="en-US"/>
        </w:rPr>
      </w:pPr>
      <w:bookmarkStart w:id="11" w:name="_Toc533767852"/>
      <w:r>
        <w:rPr>
          <w:lang w:eastAsia="en-US"/>
        </w:rPr>
        <w:lastRenderedPageBreak/>
        <w:t>Funcionalidades</w:t>
      </w:r>
      <w:bookmarkEnd w:id="11"/>
    </w:p>
    <w:p w:rsidR="006E0CD1" w:rsidRDefault="006E0CD1" w:rsidP="006E0CD1">
      <w:pPr>
        <w:rPr>
          <w:lang w:eastAsia="en-US"/>
        </w:rPr>
      </w:pPr>
    </w:p>
    <w:p w:rsidR="00C51D45" w:rsidRDefault="006E0CD1" w:rsidP="006E0CD1">
      <w:pPr>
        <w:pStyle w:val="cabealho2"/>
        <w:rPr>
          <w:lang w:eastAsia="en-US"/>
        </w:rPr>
      </w:pPr>
      <w:bookmarkStart w:id="12" w:name="_Toc533767853"/>
      <w:r>
        <w:rPr>
          <w:lang w:eastAsia="en-US"/>
        </w:rPr>
        <w:t>Web</w:t>
      </w:r>
      <w:bookmarkEnd w:id="12"/>
    </w:p>
    <w:p w:rsidR="006E0CD1" w:rsidRDefault="00C51D45" w:rsidP="006E0CD1">
      <w:pPr>
        <w:pStyle w:val="cabealho2"/>
        <w:rPr>
          <w:b w:val="0"/>
          <w:sz w:val="20"/>
          <w:szCs w:val="20"/>
          <w:lang w:eastAsia="en-US"/>
        </w:rPr>
      </w:pPr>
      <w:r>
        <w:rPr>
          <w:b w:val="0"/>
          <w:sz w:val="20"/>
          <w:szCs w:val="20"/>
          <w:lang w:eastAsia="en-US"/>
        </w:rPr>
        <w:t>No sistema web, usuários administradores poderão:</w:t>
      </w:r>
    </w:p>
    <w:p w:rsidR="00C51D45" w:rsidRDefault="00C51D45" w:rsidP="00C51D45">
      <w:pPr>
        <w:pStyle w:val="PargrafodaLista"/>
        <w:numPr>
          <w:ilvl w:val="0"/>
          <w:numId w:val="5"/>
        </w:numPr>
        <w:rPr>
          <w:lang w:eastAsia="en-US"/>
        </w:rPr>
      </w:pPr>
      <w:r>
        <w:rPr>
          <w:lang w:eastAsia="en-US"/>
        </w:rPr>
        <w:t>Cadastrar usuários – sendo o novo usuário do tipo comum ou administrador;</w:t>
      </w:r>
    </w:p>
    <w:p w:rsidR="00C51D45" w:rsidRDefault="00C51D45" w:rsidP="00C51D45">
      <w:pPr>
        <w:pStyle w:val="PargrafodaLista"/>
        <w:numPr>
          <w:ilvl w:val="0"/>
          <w:numId w:val="5"/>
        </w:numPr>
        <w:rPr>
          <w:lang w:eastAsia="en-US"/>
        </w:rPr>
      </w:pPr>
      <w:r>
        <w:rPr>
          <w:lang w:eastAsia="en-US"/>
        </w:rPr>
        <w:t>Cadastrar categorias – contendo apenas o nome;</w:t>
      </w:r>
    </w:p>
    <w:p w:rsidR="00C51D45" w:rsidRDefault="00C51D45" w:rsidP="00C51D45">
      <w:pPr>
        <w:pStyle w:val="PargrafodaLista"/>
        <w:numPr>
          <w:ilvl w:val="0"/>
          <w:numId w:val="5"/>
        </w:numPr>
        <w:rPr>
          <w:lang w:eastAsia="en-US"/>
        </w:rPr>
      </w:pPr>
      <w:r>
        <w:rPr>
          <w:lang w:eastAsia="en-US"/>
        </w:rPr>
        <w:t>Cadastrar lançamentos – séries ou filmes contendo título, sinopse, categoria vinculada (apenas uma), tempo de duração (em caso de séries, adicionar a soma das durações de todos os episódios publicados), tipo de lançamento (filme ou série) e a data de estreia (no formato “ano-mês-dia”).</w:t>
      </w:r>
    </w:p>
    <w:p w:rsidR="00C51D45" w:rsidRDefault="00C51D45" w:rsidP="00C51D45">
      <w:pPr>
        <w:rPr>
          <w:lang w:eastAsia="en-US"/>
        </w:rPr>
      </w:pPr>
      <w:r>
        <w:rPr>
          <w:lang w:eastAsia="en-US"/>
        </w:rPr>
        <w:t>Usuários comuns poderão:</w:t>
      </w:r>
    </w:p>
    <w:p w:rsidR="00C51D45" w:rsidRDefault="002658EF" w:rsidP="00C51D45">
      <w:pPr>
        <w:pStyle w:val="PargrafodaLista"/>
        <w:numPr>
          <w:ilvl w:val="0"/>
          <w:numId w:val="6"/>
        </w:numPr>
        <w:rPr>
          <w:lang w:eastAsia="en-US"/>
        </w:rPr>
      </w:pPr>
      <w:r>
        <w:rPr>
          <w:lang w:eastAsia="en-US"/>
        </w:rPr>
        <w:t>Visualizar todos os lançamentos visíveis;</w:t>
      </w:r>
    </w:p>
    <w:p w:rsidR="002658EF" w:rsidRDefault="002658EF" w:rsidP="00C51D45">
      <w:pPr>
        <w:pStyle w:val="PargrafodaLista"/>
        <w:numPr>
          <w:ilvl w:val="0"/>
          <w:numId w:val="6"/>
        </w:numPr>
        <w:rPr>
          <w:lang w:eastAsia="en-US"/>
        </w:rPr>
      </w:pPr>
      <w:r>
        <w:rPr>
          <w:lang w:eastAsia="en-US"/>
        </w:rPr>
        <w:t>Selecionar categorias favoritas;</w:t>
      </w:r>
    </w:p>
    <w:p w:rsidR="002658EF" w:rsidRPr="00C51D45" w:rsidRDefault="002658EF" w:rsidP="00C51D45">
      <w:pPr>
        <w:pStyle w:val="PargrafodaLista"/>
        <w:numPr>
          <w:ilvl w:val="0"/>
          <w:numId w:val="6"/>
        </w:numPr>
        <w:rPr>
          <w:lang w:eastAsia="en-US"/>
        </w:rPr>
      </w:pPr>
      <w:r>
        <w:rPr>
          <w:lang w:eastAsia="en-US"/>
        </w:rPr>
        <w:t>Selecionar lançamentos favoritos.</w:t>
      </w:r>
    </w:p>
    <w:p w:rsidR="006E0CD1" w:rsidRDefault="006E0CD1" w:rsidP="006E0CD1">
      <w:pPr>
        <w:rPr>
          <w:lang w:eastAsia="en-US"/>
        </w:rPr>
      </w:pPr>
    </w:p>
    <w:p w:rsidR="006E0CD1" w:rsidRPr="006E0CD1" w:rsidRDefault="006E0CD1" w:rsidP="006E0CD1">
      <w:pPr>
        <w:pStyle w:val="cabealho2"/>
        <w:rPr>
          <w:lang w:eastAsia="en-US"/>
        </w:rPr>
      </w:pPr>
      <w:bookmarkStart w:id="13" w:name="_Toc533767854"/>
      <w:r>
        <w:rPr>
          <w:lang w:eastAsia="en-US"/>
        </w:rPr>
        <w:t>Mobile</w:t>
      </w:r>
      <w:bookmarkEnd w:id="13"/>
    </w:p>
    <w:p w:rsidR="006E0CD1" w:rsidRDefault="002658EF" w:rsidP="006E0CD1">
      <w:pPr>
        <w:rPr>
          <w:lang w:eastAsia="en-US"/>
        </w:rPr>
      </w:pPr>
      <w:r>
        <w:rPr>
          <w:lang w:eastAsia="en-US"/>
        </w:rPr>
        <w:t>No sistema mobile, usuários comuns poderão:</w:t>
      </w:r>
    </w:p>
    <w:p w:rsidR="002658EF" w:rsidRDefault="002658EF" w:rsidP="002658EF">
      <w:pPr>
        <w:pStyle w:val="PargrafodaLista"/>
        <w:numPr>
          <w:ilvl w:val="0"/>
          <w:numId w:val="7"/>
        </w:numPr>
        <w:rPr>
          <w:lang w:eastAsia="en-US"/>
        </w:rPr>
      </w:pPr>
      <w:r>
        <w:rPr>
          <w:lang w:eastAsia="en-US"/>
        </w:rPr>
        <w:t>Visualizar todos os lançamentos;</w:t>
      </w:r>
    </w:p>
    <w:p w:rsidR="002658EF" w:rsidRDefault="002658EF" w:rsidP="002658EF">
      <w:pPr>
        <w:pStyle w:val="PargrafodaLista"/>
        <w:numPr>
          <w:ilvl w:val="0"/>
          <w:numId w:val="7"/>
        </w:numPr>
        <w:rPr>
          <w:lang w:eastAsia="en-US"/>
        </w:rPr>
      </w:pPr>
      <w:r>
        <w:rPr>
          <w:lang w:eastAsia="en-US"/>
        </w:rPr>
        <w:t>Realizar a ordenação por data de lançamento e/ou categoria;</w:t>
      </w:r>
    </w:p>
    <w:p w:rsidR="002658EF" w:rsidRDefault="002658EF" w:rsidP="002658EF">
      <w:pPr>
        <w:pStyle w:val="PargrafodaLista"/>
        <w:numPr>
          <w:ilvl w:val="0"/>
          <w:numId w:val="7"/>
        </w:numPr>
        <w:rPr>
          <w:lang w:eastAsia="en-US"/>
        </w:rPr>
      </w:pPr>
      <w:r>
        <w:rPr>
          <w:lang w:eastAsia="en-US"/>
        </w:rPr>
        <w:t>Selecionar categorias favoritas;</w:t>
      </w:r>
    </w:p>
    <w:p w:rsidR="002658EF" w:rsidRDefault="002658EF" w:rsidP="002658EF">
      <w:pPr>
        <w:pStyle w:val="PargrafodaLista"/>
        <w:numPr>
          <w:ilvl w:val="0"/>
          <w:numId w:val="7"/>
        </w:numPr>
        <w:rPr>
          <w:lang w:eastAsia="en-US"/>
        </w:rPr>
      </w:pPr>
      <w:r>
        <w:rPr>
          <w:lang w:eastAsia="en-US"/>
        </w:rPr>
        <w:t>Selecionar lançamentos favoritos;</w:t>
      </w:r>
    </w:p>
    <w:p w:rsidR="002658EF" w:rsidRDefault="002658EF" w:rsidP="002658EF">
      <w:pPr>
        <w:pStyle w:val="PargrafodaLista"/>
        <w:numPr>
          <w:ilvl w:val="0"/>
          <w:numId w:val="7"/>
        </w:numPr>
        <w:rPr>
          <w:lang w:eastAsia="en-US"/>
        </w:rPr>
      </w:pPr>
      <w:r>
        <w:rPr>
          <w:lang w:eastAsia="en-US"/>
        </w:rPr>
        <w:t>Filtrar por plataforma/mídia/gênero.</w:t>
      </w:r>
    </w:p>
    <w:p w:rsidR="002658EF" w:rsidRPr="00C51D45" w:rsidRDefault="002658EF" w:rsidP="002658EF">
      <w:pPr>
        <w:rPr>
          <w:lang w:eastAsia="en-US"/>
        </w:rPr>
      </w:pPr>
    </w:p>
    <w:p w:rsidR="009A3F87" w:rsidRDefault="009A3F87">
      <w:pPr>
        <w:rPr>
          <w:lang w:eastAsia="en-US"/>
        </w:rPr>
      </w:pPr>
      <w:r>
        <w:rPr>
          <w:lang w:eastAsia="en-US"/>
        </w:rPr>
        <w:br w:type="page"/>
      </w:r>
    </w:p>
    <w:p w:rsidR="006E0CD1" w:rsidRDefault="006E0CD1" w:rsidP="006E0CD1">
      <w:pPr>
        <w:pStyle w:val="cabealho1"/>
        <w:rPr>
          <w:lang w:eastAsia="en-US"/>
        </w:rPr>
      </w:pPr>
      <w:bookmarkStart w:id="14" w:name="_Toc533767855"/>
      <w:r>
        <w:rPr>
          <w:lang w:eastAsia="en-US"/>
        </w:rPr>
        <w:lastRenderedPageBreak/>
        <w:t>Protótipos</w:t>
      </w:r>
      <w:bookmarkEnd w:id="14"/>
    </w:p>
    <w:p w:rsidR="006E0CD1" w:rsidRDefault="006E0CD1" w:rsidP="006E0CD1">
      <w:pPr>
        <w:rPr>
          <w:lang w:eastAsia="en-US"/>
        </w:rPr>
      </w:pPr>
    </w:p>
    <w:p w:rsidR="006E0CD1" w:rsidRDefault="006E0CD1" w:rsidP="006E0CD1">
      <w:pPr>
        <w:pStyle w:val="cabealho2"/>
        <w:rPr>
          <w:lang w:eastAsia="en-US"/>
        </w:rPr>
      </w:pPr>
      <w:bookmarkStart w:id="15" w:name="_Toc533767856"/>
      <w:r>
        <w:rPr>
          <w:lang w:eastAsia="en-US"/>
        </w:rPr>
        <w:t>Web</w:t>
      </w:r>
      <w:bookmarkEnd w:id="15"/>
    </w:p>
    <w:p w:rsidR="00372871" w:rsidRPr="00372871" w:rsidRDefault="00372871" w:rsidP="00372871">
      <w:pPr>
        <w:pStyle w:val="PargrafodaLista"/>
        <w:numPr>
          <w:ilvl w:val="0"/>
          <w:numId w:val="11"/>
        </w:numPr>
        <w:rPr>
          <w:lang w:eastAsia="en-US"/>
        </w:rPr>
      </w:pPr>
      <w:r>
        <w:rPr>
          <w:lang w:eastAsia="en-US"/>
        </w:rPr>
        <w:t>Baixa fidelidade</w:t>
      </w:r>
    </w:p>
    <w:p w:rsidR="00372871" w:rsidRDefault="00372871" w:rsidP="00372871">
      <w:pPr>
        <w:rPr>
          <w:noProof/>
        </w:rPr>
      </w:pPr>
      <w:r>
        <w:rPr>
          <w:noProof/>
        </w:rPr>
        <w:drawing>
          <wp:inline distT="0" distB="0" distL="0" distR="0" wp14:anchorId="3695D0AA" wp14:editId="2C72E2ED">
            <wp:extent cx="4407535" cy="629478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" t="212"/>
                    <a:stretch/>
                  </pic:blipFill>
                  <pic:spPr bwMode="auto">
                    <a:xfrm>
                      <a:off x="0" y="0"/>
                      <a:ext cx="4412620" cy="630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871" w:rsidRDefault="00372871" w:rsidP="00372871">
      <w:pPr>
        <w:pStyle w:val="PargrafodaLista"/>
        <w:numPr>
          <w:ilvl w:val="0"/>
          <w:numId w:val="11"/>
        </w:numPr>
        <w:spacing w:before="3000" w:after="600"/>
        <w:ind w:left="714" w:hanging="357"/>
        <w:rPr>
          <w:noProof/>
        </w:rPr>
      </w:pPr>
      <w:r>
        <w:rPr>
          <w:noProof/>
        </w:rPr>
        <w:lastRenderedPageBreak/>
        <w:t>Alta fidelidade</w:t>
      </w:r>
    </w:p>
    <w:p w:rsidR="00372871" w:rsidRDefault="00BE5619" w:rsidP="00372871">
      <w:pPr>
        <w:pStyle w:val="PargrafodaLista"/>
        <w:rPr>
          <w:noProof/>
        </w:rPr>
      </w:pPr>
      <w:r>
        <w:rPr>
          <w:noProof/>
        </w:rPr>
        <w:drawing>
          <wp:inline distT="0" distB="0" distL="0" distR="0">
            <wp:extent cx="4469104" cy="8928735"/>
            <wp:effectExtent l="0" t="0" r="8255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961" cy="894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CD1" w:rsidRPr="006E0CD1" w:rsidRDefault="006E0CD1" w:rsidP="00BE5619">
      <w:pPr>
        <w:pStyle w:val="cabealho2"/>
        <w:rPr>
          <w:lang w:eastAsia="en-US"/>
        </w:rPr>
      </w:pPr>
      <w:bookmarkStart w:id="16" w:name="_Toc533767857"/>
      <w:r>
        <w:rPr>
          <w:lang w:eastAsia="en-US"/>
        </w:rPr>
        <w:lastRenderedPageBreak/>
        <w:t>Mobile</w:t>
      </w:r>
      <w:bookmarkEnd w:id="16"/>
    </w:p>
    <w:p w:rsidR="00CF7F87" w:rsidRPr="00372871" w:rsidRDefault="00CF7F87" w:rsidP="00CF7F87">
      <w:pPr>
        <w:pStyle w:val="PargrafodaLista"/>
        <w:numPr>
          <w:ilvl w:val="0"/>
          <w:numId w:val="11"/>
        </w:numPr>
        <w:rPr>
          <w:lang w:eastAsia="en-US"/>
        </w:rPr>
      </w:pPr>
      <w:r>
        <w:rPr>
          <w:lang w:eastAsia="en-US"/>
        </w:rPr>
        <w:t>Baixa fidelidade</w:t>
      </w:r>
    </w:p>
    <w:p w:rsidR="00CF7F87" w:rsidRDefault="00CF7F87" w:rsidP="00CF7F87">
      <w:r>
        <w:rPr>
          <w:noProof/>
        </w:rPr>
        <w:drawing>
          <wp:inline distT="0" distB="0" distL="0" distR="0" wp14:anchorId="57268077" wp14:editId="7B1B3117">
            <wp:extent cx="2381250" cy="3753496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477" cy="3758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3733B8" wp14:editId="29C7F722">
            <wp:extent cx="2492010" cy="3705225"/>
            <wp:effectExtent l="0" t="0" r="381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324" cy="371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F87" w:rsidRDefault="00CF7F87" w:rsidP="00CF7F87">
      <w:pPr>
        <w:pStyle w:val="PargrafodaLista"/>
        <w:numPr>
          <w:ilvl w:val="0"/>
          <w:numId w:val="11"/>
        </w:numPr>
        <w:spacing w:before="600" w:after="600"/>
        <w:ind w:left="714" w:hanging="357"/>
        <w:rPr>
          <w:noProof/>
        </w:rPr>
      </w:pPr>
      <w:r>
        <w:rPr>
          <w:noProof/>
        </w:rPr>
        <w:t>Alta fidelidade</w:t>
      </w:r>
    </w:p>
    <w:p w:rsidR="00BE5619" w:rsidRPr="00CF7F87" w:rsidRDefault="00CF7F87">
      <w:r>
        <w:rPr>
          <w:noProof/>
        </w:rPr>
        <w:drawing>
          <wp:inline distT="0" distB="0" distL="0" distR="0" wp14:anchorId="02691F6D" wp14:editId="15E73C6B">
            <wp:extent cx="2047836" cy="3535680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904" cy="354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5819B" wp14:editId="6549F2A5">
            <wp:extent cx="2160201" cy="35433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666" cy="355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F37" w:rsidRDefault="009A3F87" w:rsidP="009A3F87">
      <w:pPr>
        <w:pStyle w:val="cabealho1"/>
      </w:pPr>
      <w:bookmarkStart w:id="17" w:name="_Toc533767858"/>
      <w:r>
        <w:lastRenderedPageBreak/>
        <w:t>Front-</w:t>
      </w:r>
      <w:proofErr w:type="spellStart"/>
      <w:r>
        <w:t>End</w:t>
      </w:r>
      <w:bookmarkEnd w:id="17"/>
      <w:proofErr w:type="spellEnd"/>
    </w:p>
    <w:p w:rsidR="00CF7F87" w:rsidRDefault="00CF7F87" w:rsidP="009A3F87">
      <w:r>
        <w:t xml:space="preserve">A página web do </w:t>
      </w:r>
      <w:proofErr w:type="spellStart"/>
      <w:r>
        <w:t>Opflix</w:t>
      </w:r>
      <w:proofErr w:type="spellEnd"/>
      <w:r>
        <w:t xml:space="preserve"> foi desenvolvida utilizando o framework React, que provém respostas, atualizações e comunicações rápidas com o usuário através do uso de componentes e eventos que podem ser ativados pelos mesmos.</w:t>
      </w:r>
    </w:p>
    <w:p w:rsidR="009A3F87" w:rsidRDefault="00CF7F87">
      <w:r>
        <w:t xml:space="preserve">Para que </w:t>
      </w:r>
      <w:r w:rsidR="00B95256">
        <w:t>a aplicação web funcione da forma esperada, é necessário que a API esteja devidamente iniciada. Toda a aplicação depende das respostas providas pela API.</w:t>
      </w:r>
    </w:p>
    <w:p w:rsidR="009A3F87" w:rsidRDefault="009A3F87" w:rsidP="009A3F87">
      <w:pPr>
        <w:pStyle w:val="cabealho1"/>
      </w:pPr>
      <w:bookmarkStart w:id="18" w:name="_Toc533767859"/>
      <w:r>
        <w:t>Mobile</w:t>
      </w:r>
      <w:bookmarkEnd w:id="18"/>
    </w:p>
    <w:p w:rsidR="00BE5619" w:rsidRDefault="00B95256" w:rsidP="00BE5619">
      <w:pPr>
        <w:rPr>
          <w:u w:val="single"/>
        </w:rPr>
      </w:pPr>
      <w:r>
        <w:t>A aplicação mobile foi desenvolvida utilizando o framework React</w:t>
      </w:r>
      <w:r w:rsidR="007158A5">
        <w:t xml:space="preserve"> </w:t>
      </w:r>
      <w:r>
        <w:t xml:space="preserve">Native, que ‘traduz’ </w:t>
      </w:r>
      <w:r w:rsidR="007158A5">
        <w:t>para código nativo uma sintaxe bastante similar às linguagens Java Script e HTML.</w:t>
      </w:r>
    </w:p>
    <w:p w:rsidR="007F739F" w:rsidRDefault="007F739F" w:rsidP="00BE5619">
      <w:r w:rsidRPr="007F739F">
        <w:t>Além de React Native</w:t>
      </w:r>
      <w:r>
        <w:t xml:space="preserve"> e suas bibliotecas, outras dependências do projeto mobile são:</w:t>
      </w:r>
    </w:p>
    <w:p w:rsidR="007F739F" w:rsidRDefault="007F739F" w:rsidP="007F739F">
      <w:pPr>
        <w:pStyle w:val="PargrafodaLista"/>
        <w:numPr>
          <w:ilvl w:val="0"/>
          <w:numId w:val="11"/>
        </w:numPr>
      </w:pPr>
      <w:proofErr w:type="spellStart"/>
      <w:r>
        <w:t>Axios</w:t>
      </w:r>
      <w:proofErr w:type="spellEnd"/>
    </w:p>
    <w:p w:rsidR="007F739F" w:rsidRDefault="007F739F" w:rsidP="007F739F">
      <w:pPr>
        <w:pStyle w:val="PargrafodaLista"/>
        <w:numPr>
          <w:ilvl w:val="0"/>
          <w:numId w:val="11"/>
        </w:numPr>
      </w:pPr>
      <w:proofErr w:type="spellStart"/>
      <w:r w:rsidRPr="007F739F">
        <w:t>react</w:t>
      </w:r>
      <w:proofErr w:type="spellEnd"/>
      <w:r w:rsidRPr="007F739F">
        <w:t>-</w:t>
      </w:r>
      <w:proofErr w:type="spellStart"/>
      <w:r w:rsidRPr="007F739F">
        <w:t>native</w:t>
      </w:r>
      <w:proofErr w:type="spellEnd"/>
      <w:r w:rsidRPr="007F739F">
        <w:t>-flip-</w:t>
      </w:r>
      <w:proofErr w:type="spellStart"/>
      <w:r w:rsidRPr="007F739F">
        <w:t>toggle</w:t>
      </w:r>
      <w:proofErr w:type="spellEnd"/>
      <w:r w:rsidRPr="007F739F">
        <w:t>-</w:t>
      </w:r>
      <w:proofErr w:type="spellStart"/>
      <w:r w:rsidRPr="007F739F">
        <w:t>button</w:t>
      </w:r>
      <w:proofErr w:type="spellEnd"/>
    </w:p>
    <w:p w:rsidR="007F739F" w:rsidRPr="007F739F" w:rsidRDefault="007F739F" w:rsidP="007F739F">
      <w:pPr>
        <w:pStyle w:val="PargrafodaLista"/>
        <w:rPr>
          <w:u w:val="single"/>
        </w:rPr>
      </w:pPr>
    </w:p>
    <w:p w:rsidR="00BE5619" w:rsidRDefault="00BE5619" w:rsidP="00BE5619"/>
    <w:p w:rsidR="009A3F87" w:rsidRDefault="009A3F87" w:rsidP="009A3F87">
      <w:pPr>
        <w:pStyle w:val="cabealho1"/>
      </w:pPr>
      <w:bookmarkStart w:id="19" w:name="_Toc533767860"/>
      <w:r>
        <w:t>Arquitetura do Projeto</w:t>
      </w:r>
      <w:bookmarkEnd w:id="19"/>
    </w:p>
    <w:p w:rsidR="009A3F87" w:rsidRDefault="009A3F87" w:rsidP="009A3F87"/>
    <w:p w:rsidR="00902FA0" w:rsidRDefault="00902FA0" w:rsidP="00902FA0">
      <w:pPr>
        <w:pStyle w:val="cabealho2"/>
        <w:rPr>
          <w:lang w:eastAsia="en-US"/>
        </w:rPr>
      </w:pPr>
      <w:r>
        <w:rPr>
          <w:lang w:eastAsia="en-US"/>
        </w:rPr>
        <w:t>Banco de dados</w:t>
      </w:r>
    </w:p>
    <w:p w:rsidR="00902FA0" w:rsidRDefault="00902FA0" w:rsidP="00902FA0">
      <w:pPr>
        <w:rPr>
          <w:lang w:eastAsia="en-US"/>
        </w:rPr>
      </w:pPr>
      <w:r>
        <w:rPr>
          <w:lang w:eastAsia="en-US"/>
        </w:rPr>
        <w:t xml:space="preserve">Como ferramenta de banco de dados, foi usada a linguagem SQL Server, sendo uma linguagem relacional, algumas tabelas existem </w:t>
      </w:r>
      <w:r w:rsidR="001C7ABB">
        <w:rPr>
          <w:lang w:eastAsia="en-US"/>
        </w:rPr>
        <w:t xml:space="preserve">com a ausência de chaves primárias, característica presente nas chamadas tabelas intermediárias. Estas tabelas são usadas neste projeto para relacionar os usuários com seus respectivos lançamentos e categorias </w:t>
      </w:r>
      <w:proofErr w:type="spellStart"/>
      <w:r w:rsidR="001C7ABB">
        <w:rPr>
          <w:lang w:eastAsia="en-US"/>
        </w:rPr>
        <w:t>favoritados</w:t>
      </w:r>
      <w:proofErr w:type="spellEnd"/>
      <w:r w:rsidR="001C7ABB">
        <w:rPr>
          <w:lang w:eastAsia="en-US"/>
        </w:rPr>
        <w:t xml:space="preserve">. Porém, existe uma exceção, a tabela de usuários e suas fotos, que não é intermediária, já que sua relação com usuários é de </w:t>
      </w:r>
      <w:proofErr w:type="gramStart"/>
      <w:r w:rsidR="001C7ABB">
        <w:rPr>
          <w:lang w:eastAsia="en-US"/>
        </w:rPr>
        <w:t>1 :</w:t>
      </w:r>
      <w:proofErr w:type="gramEnd"/>
      <w:r w:rsidR="001C7ABB">
        <w:rPr>
          <w:lang w:eastAsia="en-US"/>
        </w:rPr>
        <w:t xml:space="preserve"> 1.</w:t>
      </w:r>
    </w:p>
    <w:p w:rsidR="001C7ABB" w:rsidRDefault="001C7ABB" w:rsidP="001C7ABB">
      <w:pPr>
        <w:pStyle w:val="cabealho2"/>
        <w:rPr>
          <w:lang w:eastAsia="en-US"/>
        </w:rPr>
      </w:pPr>
      <w:r>
        <w:rPr>
          <w:lang w:eastAsia="en-US"/>
        </w:rPr>
        <w:t>Swagger</w:t>
      </w:r>
    </w:p>
    <w:p w:rsidR="001C7ABB" w:rsidRPr="001C7ABB" w:rsidRDefault="001C7ABB" w:rsidP="001C7ABB">
      <w:pPr>
        <w:rPr>
          <w:lang w:eastAsia="en-US"/>
        </w:rPr>
      </w:pPr>
      <w:r>
        <w:rPr>
          <w:lang w:eastAsia="en-US"/>
        </w:rPr>
        <w:t>Esta é uma ferramenta instalada no projeto que permite a fácil ilustração de todas as entidades e seus métodos presentes no código do projeto através do link [hospedagem]/Swagger (sendo hospedagem localhost:5000 por padrão até que o projeto seja hospedado.</w:t>
      </w:r>
    </w:p>
    <w:p w:rsidR="001C7ABB" w:rsidRDefault="001C7ABB" w:rsidP="001C7ABB">
      <w:pPr>
        <w:pStyle w:val="cabealho2"/>
        <w:rPr>
          <w:lang w:eastAsia="en-US"/>
        </w:rPr>
      </w:pPr>
      <w:r>
        <w:rPr>
          <w:lang w:eastAsia="en-US"/>
        </w:rPr>
        <w:t>Pacotes utilizados</w:t>
      </w:r>
    </w:p>
    <w:p w:rsidR="00813831" w:rsidRDefault="00813831" w:rsidP="00813831">
      <w:pPr>
        <w:pStyle w:val="PargrafodaLista"/>
        <w:numPr>
          <w:ilvl w:val="0"/>
          <w:numId w:val="9"/>
        </w:numPr>
        <w:rPr>
          <w:lang w:eastAsia="en-US"/>
        </w:rPr>
      </w:pPr>
      <w:proofErr w:type="spellStart"/>
      <w:proofErr w:type="gramStart"/>
      <w:r>
        <w:rPr>
          <w:lang w:eastAsia="en-US"/>
        </w:rPr>
        <w:t>Microsoft.EntityFrameworkCore.SqlServer</w:t>
      </w:r>
      <w:proofErr w:type="spellEnd"/>
      <w:proofErr w:type="gramEnd"/>
      <w:r>
        <w:rPr>
          <w:lang w:eastAsia="en-US"/>
        </w:rPr>
        <w:t xml:space="preserve"> – versão 2.1.11</w:t>
      </w:r>
    </w:p>
    <w:p w:rsidR="00813831" w:rsidRDefault="00813831" w:rsidP="00813831">
      <w:pPr>
        <w:pStyle w:val="PargrafodaLista"/>
        <w:numPr>
          <w:ilvl w:val="0"/>
          <w:numId w:val="9"/>
        </w:numPr>
        <w:rPr>
          <w:lang w:eastAsia="en-US"/>
        </w:rPr>
      </w:pPr>
      <w:proofErr w:type="spellStart"/>
      <w:proofErr w:type="gramStart"/>
      <w:r>
        <w:rPr>
          <w:lang w:eastAsia="en-US"/>
        </w:rPr>
        <w:t>Microsoft.EntityFrameworkCore.SqlServer.Design</w:t>
      </w:r>
      <w:proofErr w:type="spellEnd"/>
      <w:proofErr w:type="gramEnd"/>
      <w:r>
        <w:rPr>
          <w:lang w:eastAsia="en-US"/>
        </w:rPr>
        <w:t xml:space="preserve">  – versão 1.1</w:t>
      </w:r>
    </w:p>
    <w:p w:rsidR="001C7ABB" w:rsidRDefault="00813831" w:rsidP="00813831">
      <w:pPr>
        <w:pStyle w:val="PargrafodaLista"/>
        <w:numPr>
          <w:ilvl w:val="0"/>
          <w:numId w:val="9"/>
        </w:numPr>
        <w:rPr>
          <w:lang w:eastAsia="en-US"/>
        </w:rPr>
      </w:pPr>
      <w:proofErr w:type="spellStart"/>
      <w:proofErr w:type="gramStart"/>
      <w:r>
        <w:rPr>
          <w:lang w:eastAsia="en-US"/>
        </w:rPr>
        <w:t>Microsoft.EntityFrameworkCore.Tools</w:t>
      </w:r>
      <w:proofErr w:type="spellEnd"/>
      <w:proofErr w:type="gramEnd"/>
      <w:r>
        <w:rPr>
          <w:lang w:eastAsia="en-US"/>
        </w:rPr>
        <w:t xml:space="preserve">  – versão 2.1.11</w:t>
      </w:r>
    </w:p>
    <w:p w:rsidR="00813831" w:rsidRDefault="00813831" w:rsidP="00813831">
      <w:pPr>
        <w:pStyle w:val="PargrafodaLista"/>
        <w:numPr>
          <w:ilvl w:val="0"/>
          <w:numId w:val="9"/>
        </w:numPr>
        <w:rPr>
          <w:lang w:eastAsia="en-US"/>
        </w:rPr>
      </w:pPr>
      <w:proofErr w:type="spellStart"/>
      <w:r w:rsidRPr="00813831">
        <w:rPr>
          <w:lang w:eastAsia="en-US"/>
        </w:rPr>
        <w:t>SwashBuckle.AspNetCore</w:t>
      </w:r>
      <w:proofErr w:type="spellEnd"/>
      <w:r>
        <w:rPr>
          <w:lang w:eastAsia="en-US"/>
        </w:rPr>
        <w:t xml:space="preserve"> – versão 4.0.1</w:t>
      </w:r>
    </w:p>
    <w:p w:rsidR="00813831" w:rsidRDefault="00813831" w:rsidP="00813831">
      <w:pPr>
        <w:pStyle w:val="PargrafodaLista"/>
        <w:numPr>
          <w:ilvl w:val="0"/>
          <w:numId w:val="9"/>
        </w:numPr>
        <w:rPr>
          <w:lang w:eastAsia="en-US"/>
        </w:rPr>
      </w:pPr>
      <w:proofErr w:type="spellStart"/>
      <w:proofErr w:type="gramStart"/>
      <w:r>
        <w:rPr>
          <w:lang w:eastAsia="en-US"/>
        </w:rPr>
        <w:t>System.IdentityModel.Tokens.Jwt</w:t>
      </w:r>
      <w:proofErr w:type="spellEnd"/>
      <w:proofErr w:type="gramEnd"/>
      <w:r>
        <w:rPr>
          <w:lang w:eastAsia="en-US"/>
        </w:rPr>
        <w:t xml:space="preserve"> – versão 5.5.</w:t>
      </w:r>
    </w:p>
    <w:p w:rsidR="00813831" w:rsidRDefault="00813831" w:rsidP="00813831">
      <w:pPr>
        <w:pStyle w:val="PargrafodaLista"/>
        <w:numPr>
          <w:ilvl w:val="0"/>
          <w:numId w:val="9"/>
        </w:numPr>
        <w:rPr>
          <w:lang w:eastAsia="en-US"/>
        </w:rPr>
      </w:pPr>
      <w:r>
        <w:rPr>
          <w:lang w:eastAsia="en-US"/>
        </w:rPr>
        <w:t xml:space="preserve"> </w:t>
      </w:r>
      <w:proofErr w:type="spellStart"/>
      <w:proofErr w:type="gramStart"/>
      <w:r>
        <w:rPr>
          <w:lang w:eastAsia="en-US"/>
        </w:rPr>
        <w:t>Microsoft.AspNetCore.Authentication.JwtBearer</w:t>
      </w:r>
      <w:proofErr w:type="spellEnd"/>
      <w:proofErr w:type="gramEnd"/>
      <w:r>
        <w:rPr>
          <w:lang w:eastAsia="en-US"/>
        </w:rPr>
        <w:t xml:space="preserve"> - versão 2.1. </w:t>
      </w:r>
    </w:p>
    <w:p w:rsidR="00813831" w:rsidRDefault="00813831" w:rsidP="00813831">
      <w:pPr>
        <w:pStyle w:val="cabealho2"/>
        <w:rPr>
          <w:lang w:eastAsia="en-US"/>
        </w:rPr>
      </w:pPr>
      <w:r>
        <w:rPr>
          <w:lang w:eastAsia="en-US"/>
        </w:rPr>
        <w:lastRenderedPageBreak/>
        <w:t>Organização</w:t>
      </w:r>
    </w:p>
    <w:p w:rsidR="00813831" w:rsidRPr="00813831" w:rsidRDefault="00813831" w:rsidP="00813831">
      <w:pPr>
        <w:rPr>
          <w:lang w:eastAsia="en-US"/>
        </w:rPr>
      </w:pPr>
      <w:r>
        <w:rPr>
          <w:lang w:eastAsia="en-US"/>
        </w:rPr>
        <w:t>O projeto usa o modelo de organização MVC, ou seja, todos os trechos de código estão contidos em pastas conforme a documentação do modelo supracitado. Este modelo faz com que o caminho seguido quando é requisitado alguma ação do projeto</w:t>
      </w:r>
      <w:r w:rsidR="008C6514">
        <w:rPr>
          <w:lang w:eastAsia="en-US"/>
        </w:rPr>
        <w:t xml:space="preserve"> seja definido de uma maneira mais lógica e simples de entendimento.</w:t>
      </w:r>
    </w:p>
    <w:p w:rsidR="00813831" w:rsidRDefault="008C6514" w:rsidP="008C6514">
      <w:pPr>
        <w:pStyle w:val="cabealho2"/>
        <w:rPr>
          <w:lang w:eastAsia="en-US"/>
        </w:rPr>
      </w:pPr>
      <w:proofErr w:type="spellStart"/>
      <w:r w:rsidRPr="008C6514">
        <w:rPr>
          <w:lang w:eastAsia="en-US"/>
        </w:rPr>
        <w:t>Postman</w:t>
      </w:r>
      <w:proofErr w:type="spellEnd"/>
    </w:p>
    <w:p w:rsidR="008C6514" w:rsidRDefault="008C6514" w:rsidP="008C6514">
      <w:pPr>
        <w:rPr>
          <w:lang w:eastAsia="en-US"/>
        </w:rPr>
      </w:pPr>
      <w:r>
        <w:rPr>
          <w:lang w:eastAsia="en-US"/>
        </w:rPr>
        <w:t xml:space="preserve">Esta ferramenta é utilizada no contexto deste projeto para o registro e execução de testes. Sendo armazenados em coleções e subpastas, o </w:t>
      </w:r>
      <w:proofErr w:type="spellStart"/>
      <w:r>
        <w:rPr>
          <w:lang w:eastAsia="en-US"/>
        </w:rPr>
        <w:t>Postman</w:t>
      </w:r>
      <w:proofErr w:type="spellEnd"/>
      <w:r>
        <w:rPr>
          <w:lang w:eastAsia="en-US"/>
        </w:rPr>
        <w:t xml:space="preserve"> permite que a coleção de testes seja exportada e importada de maneira dinâmica, permitindo sua avaliação em outras máquinas.</w:t>
      </w:r>
    </w:p>
    <w:p w:rsidR="008C6514" w:rsidRDefault="008C6514" w:rsidP="008C6514">
      <w:pPr>
        <w:pStyle w:val="cabealho2"/>
        <w:rPr>
          <w:lang w:eastAsia="en-US"/>
        </w:rPr>
      </w:pPr>
      <w:r>
        <w:rPr>
          <w:lang w:eastAsia="en-US"/>
        </w:rPr>
        <w:t>Softwares Utilizados</w:t>
      </w:r>
    </w:p>
    <w:p w:rsidR="008C6514" w:rsidRDefault="008C6514" w:rsidP="008C6514">
      <w:pPr>
        <w:pStyle w:val="PargrafodaLista"/>
        <w:numPr>
          <w:ilvl w:val="0"/>
          <w:numId w:val="10"/>
        </w:numPr>
        <w:rPr>
          <w:lang w:eastAsia="en-US"/>
        </w:rPr>
      </w:pPr>
      <w:r>
        <w:rPr>
          <w:lang w:eastAsia="en-US"/>
        </w:rPr>
        <w:t>Visual Studio 2017 – utilizado para a geração e desenvolvimento de todo o código.</w:t>
      </w:r>
    </w:p>
    <w:p w:rsidR="008C6514" w:rsidRDefault="008C6514" w:rsidP="008C6514">
      <w:pPr>
        <w:pStyle w:val="PargrafodaLista"/>
        <w:numPr>
          <w:ilvl w:val="0"/>
          <w:numId w:val="10"/>
        </w:numPr>
        <w:rPr>
          <w:lang w:eastAsia="en-US"/>
        </w:rPr>
      </w:pPr>
      <w:proofErr w:type="spellStart"/>
      <w:r>
        <w:rPr>
          <w:lang w:eastAsia="en-US"/>
        </w:rPr>
        <w:t>Postman</w:t>
      </w:r>
      <w:proofErr w:type="spellEnd"/>
      <w:r>
        <w:rPr>
          <w:lang w:eastAsia="en-US"/>
        </w:rPr>
        <w:t xml:space="preserve"> – gerenciamento e armazenamento de testes.</w:t>
      </w:r>
    </w:p>
    <w:p w:rsidR="008C6514" w:rsidRDefault="008C6514" w:rsidP="008C6514">
      <w:pPr>
        <w:pStyle w:val="PargrafodaLista"/>
        <w:numPr>
          <w:ilvl w:val="0"/>
          <w:numId w:val="10"/>
        </w:numPr>
        <w:rPr>
          <w:lang w:eastAsia="en-US"/>
        </w:rPr>
      </w:pPr>
      <w:r>
        <w:rPr>
          <w:lang w:eastAsia="en-US"/>
        </w:rPr>
        <w:t xml:space="preserve">GitHub – usado para armazenar e </w:t>
      </w:r>
      <w:proofErr w:type="spellStart"/>
      <w:r>
        <w:rPr>
          <w:lang w:eastAsia="en-US"/>
        </w:rPr>
        <w:t>versionar</w:t>
      </w:r>
      <w:proofErr w:type="spellEnd"/>
      <w:r>
        <w:rPr>
          <w:lang w:eastAsia="en-US"/>
        </w:rPr>
        <w:t xml:space="preserve"> diferentes estados do projeto.</w:t>
      </w:r>
    </w:p>
    <w:p w:rsidR="008C6514" w:rsidRDefault="008C6514" w:rsidP="008C6514">
      <w:pPr>
        <w:pStyle w:val="PargrafodaLista"/>
        <w:numPr>
          <w:ilvl w:val="0"/>
          <w:numId w:val="10"/>
        </w:numPr>
        <w:rPr>
          <w:lang w:eastAsia="en-US"/>
        </w:rPr>
      </w:pPr>
      <w:proofErr w:type="spellStart"/>
      <w:r>
        <w:rPr>
          <w:lang w:eastAsia="en-US"/>
        </w:rPr>
        <w:t>Trello</w:t>
      </w:r>
      <w:proofErr w:type="spellEnd"/>
      <w:r>
        <w:rPr>
          <w:lang w:eastAsia="en-US"/>
        </w:rPr>
        <w:t xml:space="preserve"> - gerenciamento de tarefas e organização de time.</w:t>
      </w:r>
    </w:p>
    <w:p w:rsidR="008C6514" w:rsidRDefault="008C6514" w:rsidP="008C6514">
      <w:pPr>
        <w:pStyle w:val="PargrafodaLista"/>
        <w:numPr>
          <w:ilvl w:val="0"/>
          <w:numId w:val="10"/>
        </w:numPr>
        <w:rPr>
          <w:lang w:eastAsia="en-US"/>
        </w:rPr>
      </w:pPr>
      <w:r>
        <w:rPr>
          <w:lang w:eastAsia="en-US"/>
        </w:rPr>
        <w:t>Microsoft SQL Server Management</w:t>
      </w:r>
      <w:r w:rsidR="004B1909">
        <w:rPr>
          <w:lang w:eastAsia="en-US"/>
        </w:rPr>
        <w:t xml:space="preserve"> 2019</w:t>
      </w:r>
      <w:r>
        <w:rPr>
          <w:lang w:eastAsia="en-US"/>
        </w:rPr>
        <w:t xml:space="preserve"> – usado para escrever todos os </w:t>
      </w:r>
      <w:proofErr w:type="spellStart"/>
      <w:r>
        <w:rPr>
          <w:lang w:eastAsia="en-US"/>
        </w:rPr>
        <w:t>scrips</w:t>
      </w:r>
      <w:proofErr w:type="spellEnd"/>
      <w:r>
        <w:rPr>
          <w:lang w:eastAsia="en-US"/>
        </w:rPr>
        <w:t xml:space="preserve"> referentes ao bando de dados que podem ser consultados nas pastas do projeto, presente no repositório </w:t>
      </w:r>
      <w:proofErr w:type="spellStart"/>
      <w:r>
        <w:rPr>
          <w:lang w:eastAsia="en-US"/>
        </w:rPr>
        <w:t>Git</w:t>
      </w:r>
      <w:proofErr w:type="spellEnd"/>
      <w:r>
        <w:rPr>
          <w:lang w:eastAsia="en-US"/>
        </w:rPr>
        <w:t>.</w:t>
      </w:r>
    </w:p>
    <w:p w:rsidR="008C6514" w:rsidRPr="008C6514" w:rsidRDefault="004B1909" w:rsidP="008C6514">
      <w:pPr>
        <w:pStyle w:val="PargrafodaLista"/>
        <w:numPr>
          <w:ilvl w:val="0"/>
          <w:numId w:val="10"/>
        </w:numPr>
        <w:rPr>
          <w:lang w:eastAsia="en-US"/>
        </w:rPr>
      </w:pPr>
      <w:proofErr w:type="spellStart"/>
      <w:r>
        <w:rPr>
          <w:lang w:eastAsia="en-US"/>
        </w:rPr>
        <w:t>Draw.Io</w:t>
      </w:r>
      <w:proofErr w:type="spellEnd"/>
      <w:r>
        <w:rPr>
          <w:lang w:eastAsia="en-US"/>
        </w:rPr>
        <w:t xml:space="preserve"> – ferramenta usada para realizar as modelagens conceitual e lógica do bando de dados.</w:t>
      </w:r>
    </w:p>
    <w:p w:rsidR="004B1909" w:rsidRDefault="004B1909" w:rsidP="004B1909">
      <w:pPr>
        <w:pStyle w:val="cabealho2"/>
        <w:spacing w:before="960"/>
        <w:rPr>
          <w:lang w:eastAsia="en-US"/>
        </w:rPr>
      </w:pPr>
      <w:r w:rsidRPr="0001457F">
        <w:rPr>
          <w:u w:val="single"/>
          <w:lang w:eastAsia="en-US"/>
        </w:rPr>
        <w:t>Roteiro</w:t>
      </w:r>
      <w:r w:rsidRPr="004B1909">
        <w:rPr>
          <w:lang w:eastAsia="en-US"/>
        </w:rPr>
        <w:t xml:space="preserve"> para primeiro teste em máquina</w:t>
      </w:r>
    </w:p>
    <w:p w:rsidR="004B1909" w:rsidRDefault="004B1909" w:rsidP="004B1909">
      <w:pPr>
        <w:rPr>
          <w:lang w:eastAsia="en-US"/>
        </w:rPr>
      </w:pPr>
      <w:r>
        <w:rPr>
          <w:lang w:eastAsia="en-US"/>
        </w:rPr>
        <w:t xml:space="preserve">Acessar o link </w:t>
      </w:r>
      <w:hyperlink r:id="rId21" w:history="1">
        <w:r w:rsidRPr="00413642">
          <w:rPr>
            <w:rStyle w:val="Hyperlink"/>
            <w:lang w:eastAsia="en-US"/>
          </w:rPr>
          <w:t>https://github.com/Henrique-Castro/SenaiLessons</w:t>
        </w:r>
      </w:hyperlink>
      <w:r>
        <w:rPr>
          <w:lang w:eastAsia="en-US"/>
        </w:rPr>
        <w:t xml:space="preserve"> e escolher se deseja baixar o projeto ou cloná-lo na caixa demonstrada na imagem abaixo:</w:t>
      </w:r>
    </w:p>
    <w:p w:rsidR="004B1909" w:rsidRDefault="004B1909" w:rsidP="004B1909">
      <w:pPr>
        <w:rPr>
          <w:noProof/>
        </w:rPr>
      </w:pPr>
      <w:r>
        <w:rPr>
          <w:noProof/>
        </w:rPr>
        <w:drawing>
          <wp:inline distT="0" distB="0" distL="0" distR="0" wp14:anchorId="4E38192E" wp14:editId="592AC700">
            <wp:extent cx="3924300" cy="27622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287" t="17946" r="16243" b="4944"/>
                    <a:stretch/>
                  </pic:blipFill>
                  <pic:spPr bwMode="auto">
                    <a:xfrm>
                      <a:off x="0" y="0"/>
                      <a:ext cx="3924781" cy="2762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1909" w:rsidRDefault="004B1909" w:rsidP="004B1909">
      <w:pPr>
        <w:rPr>
          <w:noProof/>
        </w:rPr>
      </w:pPr>
      <w:r>
        <w:rPr>
          <w:noProof/>
        </w:rPr>
        <w:t xml:space="preserve">Caso escolha cloná-lo em seu computador basta copiar o link acima do botão azul da imagem, possuir o </w:t>
      </w:r>
      <w:hyperlink r:id="rId23" w:history="1">
        <w:r w:rsidRPr="004B1909">
          <w:rPr>
            <w:rStyle w:val="Hyperlink"/>
            <w:noProof/>
          </w:rPr>
          <w:t>GitForWindows</w:t>
        </w:r>
      </w:hyperlink>
      <w:r>
        <w:rPr>
          <w:noProof/>
        </w:rPr>
        <w:t xml:space="preserve"> instalado em sua máquina e clicar com o botão direito do mouse onde deseja que a pasta esteja, </w:t>
      </w:r>
      <w:r w:rsidR="00DD22EF">
        <w:rPr>
          <w:noProof/>
        </w:rPr>
        <w:t xml:space="preserve">e na caixa de opções escolher “GitBash Here” </w:t>
      </w:r>
      <w:r>
        <w:rPr>
          <w:noProof/>
        </w:rPr>
        <w:t>conforme a imagem:</w:t>
      </w:r>
    </w:p>
    <w:p w:rsidR="00DD22EF" w:rsidRDefault="00DD22EF" w:rsidP="004B190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3B0330" wp14:editId="40F5FD1D">
            <wp:extent cx="2647950" cy="3893648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944" t="40692" r="62434" b="20201"/>
                    <a:stretch/>
                  </pic:blipFill>
                  <pic:spPr bwMode="auto">
                    <a:xfrm>
                      <a:off x="0" y="0"/>
                      <a:ext cx="2658746" cy="3909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2EF" w:rsidRDefault="00DD22EF" w:rsidP="00DD22EF">
      <w:pPr>
        <w:spacing w:before="960"/>
        <w:rPr>
          <w:noProof/>
        </w:rPr>
      </w:pPr>
      <w:r>
        <w:rPr>
          <w:noProof/>
        </w:rPr>
        <w:t>Um terminal de comando será aberto, nele, você deverá escrever “git clone “ e em seguida colar o link do repositório que foi copiado anteriormente:</w:t>
      </w:r>
    </w:p>
    <w:p w:rsidR="00DD22EF" w:rsidRDefault="00DD22EF" w:rsidP="00DD22EF">
      <w:pPr>
        <w:spacing w:before="960"/>
        <w:rPr>
          <w:noProof/>
        </w:rPr>
      </w:pPr>
      <w:r>
        <w:rPr>
          <w:noProof/>
        </w:rPr>
        <w:drawing>
          <wp:inline distT="0" distB="0" distL="0" distR="0" wp14:anchorId="3AA60B2F" wp14:editId="0F07DF6C">
            <wp:extent cx="5076825" cy="3223047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2871" t="33499" r="17082" b="25824"/>
                    <a:stretch/>
                  </pic:blipFill>
                  <pic:spPr bwMode="auto">
                    <a:xfrm>
                      <a:off x="0" y="0"/>
                      <a:ext cx="5096459" cy="323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2EF" w:rsidRDefault="00DD22EF" w:rsidP="00DD22EF">
      <w:pPr>
        <w:spacing w:before="960"/>
        <w:rPr>
          <w:noProof/>
        </w:rPr>
      </w:pPr>
      <w:r>
        <w:rPr>
          <w:noProof/>
        </w:rPr>
        <w:lastRenderedPageBreak/>
        <w:t>Pressione a tecla Enter. O repositório será clonado onde quer que você tenha escolhido. Siga este caminho para abrir a pasta do projeto “SenaiLessons&gt;API&gt;OpFlix&gt;Senai.OpFlix.WebApi” e em seguida abra o arquivo de mesmo nome com o símbolo roxo:</w:t>
      </w:r>
    </w:p>
    <w:p w:rsidR="00DD22EF" w:rsidRDefault="00DD22EF" w:rsidP="00DD22EF">
      <w:pPr>
        <w:spacing w:before="960"/>
        <w:rPr>
          <w:noProof/>
        </w:rPr>
      </w:pPr>
      <w:r>
        <w:rPr>
          <w:noProof/>
        </w:rPr>
        <w:drawing>
          <wp:inline distT="0" distB="0" distL="0" distR="0" wp14:anchorId="249E83C6" wp14:editId="7031FB93">
            <wp:extent cx="5732145" cy="756693"/>
            <wp:effectExtent l="0" t="0" r="1905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1133" t="9305" r="47325" b="81921"/>
                    <a:stretch/>
                  </pic:blipFill>
                  <pic:spPr bwMode="auto">
                    <a:xfrm>
                      <a:off x="0" y="0"/>
                      <a:ext cx="5732145" cy="756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2EF" w:rsidRDefault="00DD22EF" w:rsidP="00DD22EF">
      <w:pPr>
        <w:spacing w:before="120"/>
        <w:rPr>
          <w:noProof/>
        </w:rPr>
      </w:pPr>
      <w:r>
        <w:rPr>
          <w:noProof/>
        </w:rPr>
        <w:t>Desta forma, caso o programa Visual Studio esteja instalado em sua máquina, o projeto será aberto. Agora, siga o caminho para abrir os scripts de banco de dados do projeto “SenaiLessons&gt;API&gt;Opflix&gt;DB”. Neste local, você abrirá os três arquivos selecionados na imagem e os executará segundo as imagens abaixo.</w:t>
      </w:r>
    </w:p>
    <w:p w:rsidR="007F7DD5" w:rsidRDefault="007F7DD5" w:rsidP="007F7DD5">
      <w:pPr>
        <w:spacing w:before="120"/>
        <w:rPr>
          <w:noProof/>
        </w:rPr>
      </w:pPr>
      <w:r>
        <w:rPr>
          <w:noProof/>
        </w:rPr>
        <w:drawing>
          <wp:inline distT="0" distB="0" distL="0" distR="0" wp14:anchorId="06202585" wp14:editId="1A4C1767">
            <wp:extent cx="6004526" cy="15240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1465" t="9837" r="47824" b="71021"/>
                    <a:stretch/>
                  </pic:blipFill>
                  <pic:spPr bwMode="auto">
                    <a:xfrm>
                      <a:off x="0" y="0"/>
                      <a:ext cx="6098388" cy="1547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2EF" w:rsidRDefault="007F7DD5" w:rsidP="00DD22EF">
      <w:pPr>
        <w:spacing w:before="960"/>
        <w:rPr>
          <w:noProof/>
        </w:rPr>
      </w:pPr>
      <w:r>
        <w:rPr>
          <w:noProof/>
        </w:rPr>
        <w:t>Execute primeiro o arquivo com a variação de nome DDL:</w:t>
      </w:r>
    </w:p>
    <w:p w:rsidR="007F7DD5" w:rsidRDefault="007F7DD5" w:rsidP="007F7DD5">
      <w:pPr>
        <w:spacing w:before="12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16FBCA6" wp14:editId="26A507DE">
                <wp:simplePos x="0" y="0"/>
                <wp:positionH relativeFrom="column">
                  <wp:posOffset>30145</wp:posOffset>
                </wp:positionH>
                <wp:positionV relativeFrom="paragraph">
                  <wp:posOffset>411983</wp:posOffset>
                </wp:positionV>
                <wp:extent cx="0" cy="140677"/>
                <wp:effectExtent l="0" t="0" r="38100" b="31115"/>
                <wp:wrapNone/>
                <wp:docPr id="14" name="Conector re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0677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E66EAD" id="Conector reto 14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35pt,32.45pt" to="2.35pt,4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" strokecolor="#f24f4f [3204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601645</wp:posOffset>
                </wp:positionH>
                <wp:positionV relativeFrom="paragraph">
                  <wp:posOffset>429769</wp:posOffset>
                </wp:positionV>
                <wp:extent cx="0" cy="140677"/>
                <wp:effectExtent l="0" t="0" r="38100" b="31115"/>
                <wp:wrapNone/>
                <wp:docPr id="13" name="Conector re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0677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8390FE" id="Conector reto 13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.35pt,33.85pt" to="47.35pt,4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" strokecolor="#f24f4f [3204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BF96DD" wp14:editId="7C0B5D52">
                <wp:simplePos x="0" y="0"/>
                <wp:positionH relativeFrom="margin">
                  <wp:posOffset>28575</wp:posOffset>
                </wp:positionH>
                <wp:positionV relativeFrom="paragraph">
                  <wp:posOffset>561340</wp:posOffset>
                </wp:positionV>
                <wp:extent cx="571500" cy="0"/>
                <wp:effectExtent l="0" t="0" r="0" b="0"/>
                <wp:wrapNone/>
                <wp:docPr id="11" name="Conector re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31D397" id="Conector reto 1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2.25pt,44.2pt" to="47.25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" strokecolor="#f24f4f [3204]" strokeweight="1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28575</wp:posOffset>
                </wp:positionH>
                <wp:positionV relativeFrom="paragraph">
                  <wp:posOffset>427990</wp:posOffset>
                </wp:positionV>
                <wp:extent cx="571500" cy="0"/>
                <wp:effectExtent l="0" t="0" r="0" b="0"/>
                <wp:wrapNone/>
                <wp:docPr id="10" name="Conector re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536A79" id="Conector reto 10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25pt,33.7pt" to="47.25pt,3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" strokecolor="#f24f4f [3204]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6446BFBA" wp14:editId="09363FB4">
            <wp:extent cx="5732145" cy="4991355"/>
            <wp:effectExtent l="0" t="0" r="190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783" r="27939"/>
                    <a:stretch/>
                  </pic:blipFill>
                  <pic:spPr bwMode="auto">
                    <a:xfrm>
                      <a:off x="0" y="0"/>
                      <a:ext cx="5732145" cy="4991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DD5" w:rsidRDefault="007F7DD5" w:rsidP="007F7DD5">
      <w:pPr>
        <w:spacing w:before="120"/>
        <w:rPr>
          <w:noProof/>
        </w:rPr>
      </w:pPr>
      <w:r>
        <w:rPr>
          <w:noProof/>
        </w:rPr>
        <w:t>Logo após, abra o software Postman e importe a coleção de testes no caminho “SenaiLessons&gt;API&gt;OpFlix&gt;Postman”.</w:t>
      </w:r>
    </w:p>
    <w:p w:rsidR="007F7DD5" w:rsidRDefault="007F7DD5" w:rsidP="007F7DD5">
      <w:pPr>
        <w:spacing w:before="120" w:after="0"/>
        <w:rPr>
          <w:noProof/>
        </w:rPr>
      </w:pPr>
      <w:r>
        <w:rPr>
          <w:noProof/>
        </w:rPr>
        <w:drawing>
          <wp:inline distT="0" distB="0" distL="0" distR="0" wp14:anchorId="0EB9FE88" wp14:editId="10666F6A">
            <wp:extent cx="2266950" cy="26098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80226" b="63577"/>
                    <a:stretch/>
                  </pic:blipFill>
                  <pic:spPr bwMode="auto">
                    <a:xfrm>
                      <a:off x="0" y="0"/>
                      <a:ext cx="2273491" cy="261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FA0" w:rsidRDefault="007F7DD5" w:rsidP="00005F8D">
      <w:pPr>
        <w:spacing w:before="120"/>
      </w:pPr>
      <w:r>
        <w:rPr>
          <w:noProof/>
        </w:rPr>
        <w:t>E então basta arrastar a coleção ou selecioná-la no caminho descrito no item acima e realizar os testes.</w:t>
      </w:r>
    </w:p>
    <w:p w:rsidR="009A3F87" w:rsidRDefault="009A3F87">
      <w:r>
        <w:br w:type="page"/>
      </w:r>
    </w:p>
    <w:p w:rsidR="009A3F87" w:rsidRDefault="009A3F87" w:rsidP="009A3F87">
      <w:pPr>
        <w:pStyle w:val="cabealho1"/>
      </w:pPr>
      <w:bookmarkStart w:id="20" w:name="_Toc533767861"/>
      <w:r>
        <w:lastRenderedPageBreak/>
        <w:t>Referências</w:t>
      </w:r>
      <w:bookmarkEnd w:id="20"/>
    </w:p>
    <w:p w:rsidR="00F03B38" w:rsidRDefault="00F03B38" w:rsidP="00F03B38"/>
    <w:p w:rsidR="00F03B38" w:rsidRDefault="00F03B38" w:rsidP="00F03B38">
      <w:pPr>
        <w:pStyle w:val="cabealho2"/>
      </w:pPr>
      <w:bookmarkStart w:id="21" w:name="_Toc533767862"/>
      <w:r>
        <w:t>Links</w:t>
      </w:r>
      <w:bookmarkEnd w:id="21"/>
    </w:p>
    <w:p w:rsidR="00F03B38" w:rsidRDefault="00F03B38" w:rsidP="00F03B38"/>
    <w:p w:rsidR="00F03B38" w:rsidRPr="00F03B38" w:rsidRDefault="00F03B38" w:rsidP="00F03B38">
      <w:pPr>
        <w:pStyle w:val="cabealho2"/>
      </w:pPr>
      <w:bookmarkStart w:id="22" w:name="_Toc533767863"/>
      <w:r>
        <w:t>Livros</w:t>
      </w:r>
      <w:bookmarkEnd w:id="22"/>
    </w:p>
    <w:sectPr w:rsidR="00F03B38" w:rsidRPr="00F03B38" w:rsidSect="008A7F37">
      <w:pgSz w:w="11907" w:h="16839" w:code="9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23097" w:rsidRDefault="00223097">
      <w:pPr>
        <w:spacing w:after="0" w:line="240" w:lineRule="auto"/>
      </w:pPr>
      <w:r>
        <w:separator/>
      </w:r>
    </w:p>
  </w:endnote>
  <w:endnote w:type="continuationSeparator" w:id="0">
    <w:p w:rsidR="00223097" w:rsidRDefault="002230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7D7D" w:rsidRDefault="00223097">
    <w:pPr>
      <w:pStyle w:val="rodap"/>
    </w:pPr>
    <w:sdt>
      <w:sdtPr>
        <w:alias w:val="Título"/>
        <w:tag w:val=""/>
        <w:id w:val="571389693"/>
        <w:placeholder>
          <w:docPart w:val="7797400F7F3D4671B70D13C44559A31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97D7D">
          <w:t>Documentação</w:t>
        </w:r>
      </w:sdtContent>
    </w:sdt>
    <w:r w:rsidR="00997D7D">
      <w:t xml:space="preserve"> - </w:t>
    </w:r>
    <w:sdt>
      <w:sdtPr>
        <w:alias w:val="Data"/>
        <w:tag w:val=""/>
        <w:id w:val="2085497669"/>
        <w:placeholder>
          <w:docPart w:val="3AE90CA84C96469FA6EBBC616655CF94"/>
        </w:placeholder>
        <w:dataBinding w:prefixMappings="xmlns:ns0='http://schemas.microsoft.com/office/2006/coverPageProps' " w:xpath="/ns0:CoverPageProperties[1]/ns0:PublishDate[1]" w:storeItemID="{55AF091B-3C7A-41E3-B477-F2FDAA23CFDA}"/>
        <w:date w:fullDate="2019-11-26T00:00:00Z">
          <w:dateFormat w:val="MMMM' de 'yyyy"/>
          <w:lid w:val="pt-BR"/>
          <w:storeMappedDataAs w:val="dateTime"/>
          <w:calendar w:val="gregorian"/>
        </w:date>
      </w:sdtPr>
      <w:sdtEndPr/>
      <w:sdtContent>
        <w:r w:rsidR="008802A1">
          <w:t>novembro de 2019</w:t>
        </w:r>
      </w:sdtContent>
    </w:sdt>
    <w:r w:rsidR="00997D7D">
      <w:ptab w:relativeTo="margin" w:alignment="right" w:leader="none"/>
    </w:r>
    <w:r w:rsidR="00997D7D">
      <w:fldChar w:fldCharType="begin"/>
    </w:r>
    <w:r w:rsidR="00997D7D">
      <w:instrText>PAGE   \* MERGEFORMAT</w:instrText>
    </w:r>
    <w:r w:rsidR="00997D7D">
      <w:fldChar w:fldCharType="separate"/>
    </w:r>
    <w:r w:rsidR="00173F68">
      <w:rPr>
        <w:noProof/>
      </w:rPr>
      <w:t>10</w:t>
    </w:r>
    <w:r w:rsidR="00997D7D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23097" w:rsidRDefault="00223097">
      <w:pPr>
        <w:spacing w:after="0" w:line="240" w:lineRule="auto"/>
      </w:pPr>
      <w:r>
        <w:separator/>
      </w:r>
    </w:p>
  </w:footnote>
  <w:footnote w:type="continuationSeparator" w:id="0">
    <w:p w:rsidR="00223097" w:rsidRDefault="002230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C5518F"/>
    <w:multiLevelType w:val="hybridMultilevel"/>
    <w:tmpl w:val="2A7AFB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26E1"/>
    <w:multiLevelType w:val="hybridMultilevel"/>
    <w:tmpl w:val="A58EC7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A439E9"/>
    <w:multiLevelType w:val="hybridMultilevel"/>
    <w:tmpl w:val="C2B083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1D01C7"/>
    <w:multiLevelType w:val="hybridMultilevel"/>
    <w:tmpl w:val="D578D87E"/>
    <w:lvl w:ilvl="0" w:tplc="0416001B">
      <w:start w:val="1"/>
      <w:numFmt w:val="low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E56C24"/>
    <w:multiLevelType w:val="hybridMultilevel"/>
    <w:tmpl w:val="C8B68AA6"/>
    <w:lvl w:ilvl="0" w:tplc="7FFA4152">
      <w:start w:val="1"/>
      <w:numFmt w:val="upperRoman"/>
      <w:pStyle w:val="ndice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7779BD"/>
    <w:multiLevelType w:val="hybridMultilevel"/>
    <w:tmpl w:val="F314CA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6F0051"/>
    <w:multiLevelType w:val="hybridMultilevel"/>
    <w:tmpl w:val="C332E7A2"/>
    <w:lvl w:ilvl="0" w:tplc="CEA897DC">
      <w:start w:val="1"/>
      <w:numFmt w:val="upperRoman"/>
      <w:pStyle w:val="Sumrio1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B3D5B60"/>
    <w:multiLevelType w:val="hybridMultilevel"/>
    <w:tmpl w:val="944A5BB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E9F0F2B"/>
    <w:multiLevelType w:val="hybridMultilevel"/>
    <w:tmpl w:val="1D8024A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5"/>
  </w:num>
  <w:num w:numId="4">
    <w:abstractNumId w:val="8"/>
  </w:num>
  <w:num w:numId="5">
    <w:abstractNumId w:val="0"/>
  </w:num>
  <w:num w:numId="6">
    <w:abstractNumId w:val="3"/>
  </w:num>
  <w:num w:numId="7">
    <w:abstractNumId w:val="1"/>
  </w:num>
  <w:num w:numId="8">
    <w:abstractNumId w:val="4"/>
  </w:num>
  <w:num w:numId="9">
    <w:abstractNumId w:val="10"/>
  </w:num>
  <w:num w:numId="10">
    <w:abstractNumId w:val="9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D82"/>
    <w:rsid w:val="00005F8D"/>
    <w:rsid w:val="0001427C"/>
    <w:rsid w:val="0001457F"/>
    <w:rsid w:val="00046B04"/>
    <w:rsid w:val="000628F6"/>
    <w:rsid w:val="000C3257"/>
    <w:rsid w:val="000C4200"/>
    <w:rsid w:val="000D6301"/>
    <w:rsid w:val="00173F68"/>
    <w:rsid w:val="001C7ABB"/>
    <w:rsid w:val="001E537E"/>
    <w:rsid w:val="00223097"/>
    <w:rsid w:val="002658EF"/>
    <w:rsid w:val="002B6B95"/>
    <w:rsid w:val="002C099D"/>
    <w:rsid w:val="002C440D"/>
    <w:rsid w:val="002C7E7F"/>
    <w:rsid w:val="002E0003"/>
    <w:rsid w:val="002E75F4"/>
    <w:rsid w:val="00325938"/>
    <w:rsid w:val="00362822"/>
    <w:rsid w:val="00372871"/>
    <w:rsid w:val="00376460"/>
    <w:rsid w:val="003A1B68"/>
    <w:rsid w:val="00456E37"/>
    <w:rsid w:val="0046629B"/>
    <w:rsid w:val="004A0592"/>
    <w:rsid w:val="004B1909"/>
    <w:rsid w:val="005177BA"/>
    <w:rsid w:val="00524B9A"/>
    <w:rsid w:val="00585F9D"/>
    <w:rsid w:val="00657A13"/>
    <w:rsid w:val="00674BE9"/>
    <w:rsid w:val="00695C1D"/>
    <w:rsid w:val="006E0CD1"/>
    <w:rsid w:val="006F3AFC"/>
    <w:rsid w:val="007158A5"/>
    <w:rsid w:val="00723849"/>
    <w:rsid w:val="00730217"/>
    <w:rsid w:val="00792337"/>
    <w:rsid w:val="007C47E2"/>
    <w:rsid w:val="007C7D98"/>
    <w:rsid w:val="007E5437"/>
    <w:rsid w:val="007F3CBC"/>
    <w:rsid w:val="007F739F"/>
    <w:rsid w:val="007F7DD5"/>
    <w:rsid w:val="00813831"/>
    <w:rsid w:val="008802A1"/>
    <w:rsid w:val="00894B11"/>
    <w:rsid w:val="008A7F37"/>
    <w:rsid w:val="008B137F"/>
    <w:rsid w:val="008C6514"/>
    <w:rsid w:val="008D3ED5"/>
    <w:rsid w:val="008D4D82"/>
    <w:rsid w:val="00902FA0"/>
    <w:rsid w:val="00952E23"/>
    <w:rsid w:val="00987143"/>
    <w:rsid w:val="00997D7D"/>
    <w:rsid w:val="009A3F87"/>
    <w:rsid w:val="009E2D84"/>
    <w:rsid w:val="00A25BD2"/>
    <w:rsid w:val="00A967A8"/>
    <w:rsid w:val="00B36547"/>
    <w:rsid w:val="00B95256"/>
    <w:rsid w:val="00BB5B9E"/>
    <w:rsid w:val="00BD3832"/>
    <w:rsid w:val="00BE5619"/>
    <w:rsid w:val="00C26497"/>
    <w:rsid w:val="00C51D45"/>
    <w:rsid w:val="00C86073"/>
    <w:rsid w:val="00C92BD1"/>
    <w:rsid w:val="00CF7F87"/>
    <w:rsid w:val="00D0024A"/>
    <w:rsid w:val="00D44B02"/>
    <w:rsid w:val="00DA19B6"/>
    <w:rsid w:val="00DB563A"/>
    <w:rsid w:val="00DD22EF"/>
    <w:rsid w:val="00DE3EA9"/>
    <w:rsid w:val="00E43E78"/>
    <w:rsid w:val="00E6531E"/>
    <w:rsid w:val="00E95AA4"/>
    <w:rsid w:val="00EA7B48"/>
    <w:rsid w:val="00EB66D8"/>
    <w:rsid w:val="00F03B38"/>
    <w:rsid w:val="00F400AB"/>
    <w:rsid w:val="00FD5D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96A7BFC"/>
  <w15:chartTrackingRefBased/>
  <w15:docId w15:val="{AA8A7232-936F-453C-B2AF-2ACAB7FD7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4C483D" w:themeColor="text2"/>
        <w:lang w:val="pt-BR" w:eastAsia="pt-BR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5B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5B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7030A0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abealho1">
    <w:name w:val="cabeçalho 1"/>
    <w:basedOn w:val="Normal"/>
    <w:next w:val="Normal"/>
    <w:link w:val="Caracteresdocabealho1"/>
    <w:uiPriority w:val="9"/>
    <w:qFormat/>
    <w:rsid w:val="00952E23"/>
    <w:pPr>
      <w:keepNext/>
      <w:keepLines/>
      <w:pBdr>
        <w:bottom w:val="single" w:sz="8" w:space="1" w:color="auto"/>
      </w:pBdr>
      <w:spacing w:after="200"/>
      <w:outlineLvl w:val="0"/>
    </w:pPr>
    <w:rPr>
      <w:rFonts w:asciiTheme="majorHAnsi" w:eastAsiaTheme="majorEastAsia" w:hAnsiTheme="majorHAnsi" w:cstheme="majorBidi"/>
      <w:color w:val="7030A0"/>
      <w:sz w:val="36"/>
      <w:szCs w:val="36"/>
    </w:rPr>
  </w:style>
  <w:style w:type="paragraph" w:customStyle="1" w:styleId="cabealho2">
    <w:name w:val="cabeçalho 2"/>
    <w:basedOn w:val="Normal"/>
    <w:next w:val="Normal"/>
    <w:link w:val="Caracteresdocabealho2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customStyle="1" w:styleId="cabealho3">
    <w:name w:val="cabeçalho 3"/>
    <w:basedOn w:val="Normal"/>
    <w:next w:val="Normal"/>
    <w:link w:val="Caracteresdocabealho3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customStyle="1" w:styleId="cabealho4">
    <w:name w:val="cabeçalho 4"/>
    <w:basedOn w:val="Normal"/>
    <w:next w:val="Normal"/>
    <w:link w:val="Caracteresdocabealho4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paragraph" w:customStyle="1" w:styleId="Logotipo">
    <w:name w:val="Logotipo"/>
    <w:basedOn w:val="Normal"/>
    <w:uiPriority w:val="99"/>
    <w:unhideWhenUsed/>
    <w:pPr>
      <w:spacing w:before="600"/>
    </w:pPr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styleId="Ttulo">
    <w:name w:val="Title"/>
    <w:basedOn w:val="Normal"/>
    <w:next w:val="Normal"/>
    <w:link w:val="TtuloChar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character" w:customStyle="1" w:styleId="TtuloChar">
    <w:name w:val="Título Char"/>
    <w:basedOn w:val="Fontepargpadro"/>
    <w:link w:val="Ttulo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paragraph" w:styleId="Subttulo">
    <w:name w:val="Subtitle"/>
    <w:basedOn w:val="Normal"/>
    <w:next w:val="Normal"/>
    <w:link w:val="SubttuloChar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SubttuloChar">
    <w:name w:val="Subtítulo Char"/>
    <w:basedOn w:val="Fontepargpadro"/>
    <w:link w:val="Subttulo"/>
    <w:uiPriority w:val="11"/>
    <w:rPr>
      <w:sz w:val="32"/>
      <w:szCs w:val="32"/>
    </w:rPr>
  </w:style>
  <w:style w:type="paragraph" w:customStyle="1" w:styleId="Semespaos">
    <w:name w:val="Sem espaços"/>
    <w:uiPriority w:val="1"/>
    <w:qFormat/>
    <w:pPr>
      <w:spacing w:after="0" w:line="240" w:lineRule="auto"/>
    </w:pPr>
  </w:style>
  <w:style w:type="table" w:customStyle="1" w:styleId="Gradedatabela">
    <w:name w:val="Grade da tabela"/>
    <w:basedOn w:val="Tabe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nformaesdecontato">
    <w:name w:val="Informações de contato"/>
    <w:basedOn w:val="Semespaos"/>
    <w:qFormat/>
    <w:rPr>
      <w:color w:val="FFFFFF" w:themeColor="background1"/>
      <w:sz w:val="22"/>
      <w:szCs w:val="22"/>
    </w:rPr>
  </w:style>
  <w:style w:type="paragraph" w:customStyle="1" w:styleId="Espaodatabela">
    <w:name w:val="Espaço da tabela"/>
    <w:basedOn w:val="Semespaos"/>
    <w:uiPriority w:val="99"/>
    <w:pPr>
      <w:spacing w:line="14" w:lineRule="exact"/>
    </w:pPr>
  </w:style>
  <w:style w:type="paragraph" w:customStyle="1" w:styleId="cabealho">
    <w:name w:val="cabeçalho"/>
    <w:basedOn w:val="Normal"/>
    <w:link w:val="Caracteresdocabealho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racteresdocabealho">
    <w:name w:val="Caracteres do cabeçalho"/>
    <w:basedOn w:val="Fontepargpadro"/>
    <w:link w:val="cabealho"/>
    <w:uiPriority w:val="99"/>
  </w:style>
  <w:style w:type="paragraph" w:customStyle="1" w:styleId="rodap">
    <w:name w:val="rodapé"/>
    <w:basedOn w:val="Normal"/>
    <w:link w:val="Caracteresdorodap"/>
    <w:uiPriority w:val="99"/>
    <w:unhideWhenUsed/>
    <w:qFormat/>
    <w:rsid w:val="00A25BD2"/>
    <w:pPr>
      <w:spacing w:after="0" w:line="240" w:lineRule="auto"/>
    </w:pPr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rodap">
    <w:name w:val="Caracteres do rodapé"/>
    <w:basedOn w:val="Fontepargpadro"/>
    <w:link w:val="rodap"/>
    <w:uiPriority w:val="99"/>
    <w:rsid w:val="00A25BD2"/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cabealho1">
    <w:name w:val="Caracteres do cabeçalho 1"/>
    <w:basedOn w:val="Fontepargpadro"/>
    <w:link w:val="cabealho1"/>
    <w:uiPriority w:val="9"/>
    <w:rsid w:val="00952E23"/>
    <w:rPr>
      <w:rFonts w:asciiTheme="majorHAnsi" w:eastAsiaTheme="majorEastAsia" w:hAnsiTheme="majorHAnsi" w:cstheme="majorBidi"/>
      <w:color w:val="7030A0"/>
      <w:sz w:val="36"/>
      <w:szCs w:val="36"/>
    </w:rPr>
  </w:style>
  <w:style w:type="character" w:customStyle="1" w:styleId="Caracteresdocabealho2">
    <w:name w:val="Caracteres do cabeçalho 2"/>
    <w:basedOn w:val="Fontepargpadro"/>
    <w:link w:val="cabealho2"/>
    <w:uiPriority w:val="9"/>
    <w:rPr>
      <w:b/>
      <w:bCs/>
      <w:sz w:val="26"/>
      <w:szCs w:val="26"/>
    </w:rPr>
  </w:style>
  <w:style w:type="paragraph" w:customStyle="1" w:styleId="Cabealhodondice">
    <w:name w:val="Cabeçalho do índice"/>
    <w:basedOn w:val="cabealho1"/>
    <w:next w:val="Normal"/>
    <w:uiPriority w:val="39"/>
    <w:unhideWhenUsed/>
    <w:qFormat/>
    <w:rsid w:val="00A25BD2"/>
    <w:pPr>
      <w:pBdr>
        <w:bottom w:val="none" w:sz="0" w:space="0" w:color="auto"/>
      </w:pBdr>
      <w:spacing w:after="400"/>
      <w:outlineLvl w:val="9"/>
    </w:pPr>
    <w:rPr>
      <w:sz w:val="72"/>
      <w:szCs w:val="72"/>
    </w:rPr>
  </w:style>
  <w:style w:type="paragraph" w:customStyle="1" w:styleId="ndice1">
    <w:name w:val="índice 1"/>
    <w:basedOn w:val="Normal"/>
    <w:next w:val="Normal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customStyle="1" w:styleId="ndice2">
    <w:name w:val="índice 2"/>
    <w:basedOn w:val="Normal"/>
    <w:next w:val="Normal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Fontepargpadro"/>
    <w:uiPriority w:val="99"/>
    <w:unhideWhenUsed/>
    <w:rPr>
      <w:color w:val="4C483D" w:themeColor="hyperlink"/>
      <w:u w:val="single"/>
    </w:rPr>
  </w:style>
  <w:style w:type="character" w:customStyle="1" w:styleId="Caracteresdocabealho3">
    <w:name w:val="Caracteres do cabeçalho 3"/>
    <w:basedOn w:val="Fontepargpadro"/>
    <w:link w:val="cabealho3"/>
    <w:uiPriority w:val="9"/>
    <w:rPr>
      <w:b/>
      <w:bCs/>
      <w:i/>
      <w:iCs/>
      <w:sz w:val="24"/>
      <w:szCs w:val="24"/>
    </w:rPr>
  </w:style>
  <w:style w:type="paragraph" w:customStyle="1" w:styleId="Logotipoalternativo">
    <w:name w:val="Logotipo alternativo"/>
    <w:basedOn w:val="Normal"/>
    <w:uiPriority w:val="99"/>
    <w:unhideWhenUsed/>
    <w:pPr>
      <w:spacing w:before="720" w:line="240" w:lineRule="auto"/>
      <w:ind w:left="720"/>
    </w:pPr>
  </w:style>
  <w:style w:type="paragraph" w:customStyle="1" w:styleId="Rodapalternativo">
    <w:name w:val="Rodapé alternativo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customStyle="1" w:styleId="Dicadetabela">
    <w:name w:val="Dica de tabela"/>
    <w:basedOn w:val="Tabela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Dicadetexto">
    <w:name w:val="Dica de texto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cone">
    <w:name w:val="Ícone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customStyle="1" w:styleId="Caracteresdocabealho4">
    <w:name w:val="Caracteres do cabeçalho 4"/>
    <w:basedOn w:val="Fontepargpadro"/>
    <w:link w:val="cabealho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Tabelafinanceira">
    <w:name w:val="Tabela financeira"/>
    <w:basedOn w:val="Tabelanormal"/>
    <w:uiPriority w:val="99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customStyle="1" w:styleId="ndice3">
    <w:name w:val="índice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customStyle="1" w:styleId="ndice4">
    <w:name w:val="índice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character" w:customStyle="1" w:styleId="Ttulo1Char">
    <w:name w:val="Título 1 Char"/>
    <w:basedOn w:val="Fontepargpadro"/>
    <w:link w:val="Ttulo1"/>
    <w:uiPriority w:val="9"/>
    <w:rsid w:val="00A25BD2"/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C7D98"/>
    <w:pPr>
      <w:spacing w:line="259" w:lineRule="auto"/>
      <w:outlineLvl w:val="9"/>
    </w:pPr>
    <w:rPr>
      <w:kern w:val="2"/>
      <w:szCs w:val="22"/>
      <w14:ligatures w14:val="standard"/>
    </w:rPr>
  </w:style>
  <w:style w:type="paragraph" w:styleId="Sumrio1">
    <w:name w:val="toc 1"/>
    <w:basedOn w:val="Normal"/>
    <w:next w:val="Normal"/>
    <w:autoRedefine/>
    <w:uiPriority w:val="39"/>
    <w:unhideWhenUsed/>
    <w:rsid w:val="002C099D"/>
    <w:pPr>
      <w:numPr>
        <w:numId w:val="4"/>
      </w:numPr>
      <w:tabs>
        <w:tab w:val="right" w:leader="dot" w:pos="9346"/>
      </w:tabs>
      <w:spacing w:after="100" w:line="240" w:lineRule="auto"/>
      <w:ind w:left="648" w:right="1584"/>
    </w:pPr>
    <w:rPr>
      <w:b/>
      <w:sz w:val="26"/>
    </w:rPr>
  </w:style>
  <w:style w:type="paragraph" w:styleId="Sumrio2">
    <w:name w:val="toc 2"/>
    <w:basedOn w:val="Normal"/>
    <w:next w:val="Normal"/>
    <w:autoRedefine/>
    <w:uiPriority w:val="39"/>
    <w:unhideWhenUsed/>
    <w:rsid w:val="002C099D"/>
    <w:pPr>
      <w:tabs>
        <w:tab w:val="right" w:leader="dot" w:pos="9346"/>
      </w:tabs>
      <w:spacing w:after="100" w:line="240" w:lineRule="auto"/>
      <w:ind w:left="1858" w:hanging="850"/>
    </w:pPr>
    <w:rPr>
      <w:noProof/>
      <w:sz w:val="22"/>
    </w:rPr>
  </w:style>
  <w:style w:type="paragraph" w:styleId="Sumrio3">
    <w:name w:val="toc 3"/>
    <w:basedOn w:val="Normal"/>
    <w:next w:val="Normal"/>
    <w:autoRedefine/>
    <w:uiPriority w:val="39"/>
    <w:unhideWhenUsed/>
    <w:rsid w:val="007C7D98"/>
    <w:pPr>
      <w:spacing w:after="100"/>
      <w:ind w:left="400"/>
    </w:pPr>
  </w:style>
  <w:style w:type="paragraph" w:styleId="Cabealho0">
    <w:name w:val="header"/>
    <w:basedOn w:val="Normal"/>
    <w:link w:val="CabealhoChar"/>
    <w:uiPriority w:val="99"/>
    <w:unhideWhenUsed/>
    <w:rsid w:val="007C7D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0"/>
    <w:uiPriority w:val="99"/>
    <w:rsid w:val="007C7D98"/>
  </w:style>
  <w:style w:type="paragraph" w:styleId="Rodap0">
    <w:name w:val="footer"/>
    <w:basedOn w:val="Normal"/>
    <w:link w:val="RodapChar"/>
    <w:unhideWhenUsed/>
    <w:qFormat/>
    <w:rsid w:val="00A25BD2"/>
    <w:pPr>
      <w:tabs>
        <w:tab w:val="center" w:pos="4252"/>
        <w:tab w:val="right" w:pos="8504"/>
      </w:tabs>
      <w:spacing w:after="0" w:line="240" w:lineRule="auto"/>
    </w:pPr>
    <w:rPr>
      <w:rFonts w:asciiTheme="majorHAnsi" w:hAnsiTheme="majorHAnsi"/>
      <w:caps/>
      <w:color w:val="7030A0"/>
      <w:sz w:val="16"/>
    </w:rPr>
  </w:style>
  <w:style w:type="character" w:customStyle="1" w:styleId="RodapChar">
    <w:name w:val="Rodapé Char"/>
    <w:basedOn w:val="Fontepargpadro"/>
    <w:link w:val="Rodap0"/>
    <w:rsid w:val="00A25BD2"/>
    <w:rPr>
      <w:rFonts w:asciiTheme="majorHAnsi" w:hAnsiTheme="majorHAnsi"/>
      <w:caps/>
      <w:color w:val="7030A0"/>
      <w:sz w:val="16"/>
    </w:rPr>
  </w:style>
  <w:style w:type="character" w:styleId="TextodoEspaoReservado">
    <w:name w:val="Placeholder Text"/>
    <w:basedOn w:val="Fontepargpadro"/>
    <w:uiPriority w:val="99"/>
    <w:semiHidden/>
    <w:rsid w:val="00C86073"/>
    <w:rPr>
      <w:color w:val="808080"/>
    </w:rPr>
  </w:style>
  <w:style w:type="paragraph" w:customStyle="1" w:styleId="Ttulo10">
    <w:name w:val="Título1"/>
    <w:basedOn w:val="Normal"/>
    <w:next w:val="Normal"/>
    <w:link w:val="CaracteredoTtulo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character" w:customStyle="1" w:styleId="CaracteredoTtulo">
    <w:name w:val="Caractere do Título"/>
    <w:basedOn w:val="Fontepargpadro"/>
    <w:link w:val="Ttulo10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paragraph" w:customStyle="1" w:styleId="Subttulo1">
    <w:name w:val="Subtítulo1"/>
    <w:basedOn w:val="Normal"/>
    <w:next w:val="Normal"/>
    <w:link w:val="CaracteredoSubttulo"/>
    <w:uiPriority w:val="11"/>
    <w:qFormat/>
    <w:rsid w:val="00DB563A"/>
    <w:pPr>
      <w:numPr>
        <w:ilvl w:val="1"/>
      </w:numPr>
      <w:spacing w:after="0" w:line="240" w:lineRule="auto"/>
    </w:pPr>
    <w:rPr>
      <w:sz w:val="32"/>
      <w:szCs w:val="32"/>
      <w:lang w:eastAsia="en-US"/>
    </w:rPr>
  </w:style>
  <w:style w:type="character" w:customStyle="1" w:styleId="CaracteredoSubttulo">
    <w:name w:val="Caractere do Subtítulo"/>
    <w:basedOn w:val="Fontepargpadro"/>
    <w:link w:val="Subttulo1"/>
    <w:uiPriority w:val="11"/>
    <w:rsid w:val="00DB563A"/>
    <w:rPr>
      <w:sz w:val="32"/>
      <w:szCs w:val="32"/>
      <w:lang w:eastAsia="en-US"/>
    </w:rPr>
  </w:style>
  <w:style w:type="paragraph" w:customStyle="1" w:styleId="InformaesdeContato0">
    <w:name w:val="Informações de Contato"/>
    <w:basedOn w:val="Normal"/>
    <w:qFormat/>
    <w:rsid w:val="00DB563A"/>
    <w:pPr>
      <w:spacing w:after="0" w:line="240" w:lineRule="auto"/>
    </w:pPr>
    <w:rPr>
      <w:rFonts w:eastAsiaTheme="minorHAnsi"/>
      <w:color w:val="FFFFFF" w:themeColor="background1"/>
      <w:sz w:val="22"/>
      <w:lang w:eastAsia="en-US"/>
    </w:rPr>
  </w:style>
  <w:style w:type="paragraph" w:customStyle="1" w:styleId="EspaodaTabela0">
    <w:name w:val="Espaço da Tabela"/>
    <w:basedOn w:val="Normal"/>
    <w:uiPriority w:val="99"/>
    <w:rsid w:val="00DB563A"/>
    <w:pPr>
      <w:spacing w:after="0" w:line="14" w:lineRule="exact"/>
    </w:pPr>
    <w:rPr>
      <w:rFonts w:eastAsiaTheme="minorHAnsi"/>
      <w:lang w:eastAsia="en-US"/>
    </w:rPr>
  </w:style>
  <w:style w:type="paragraph" w:customStyle="1" w:styleId="AltLogotipo">
    <w:name w:val="Alt. Logotipo"/>
    <w:basedOn w:val="Normal"/>
    <w:uiPriority w:val="99"/>
    <w:unhideWhenUsed/>
    <w:rsid w:val="00362822"/>
    <w:pPr>
      <w:spacing w:before="720" w:line="240" w:lineRule="auto"/>
      <w:ind w:left="720"/>
    </w:pPr>
    <w:rPr>
      <w:rFonts w:eastAsiaTheme="minorHAnsi"/>
      <w:lang w:eastAsia="en-US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5BD2"/>
    <w:rPr>
      <w:rFonts w:asciiTheme="majorHAnsi" w:eastAsiaTheme="majorEastAsia" w:hAnsiTheme="majorHAnsi" w:cstheme="majorBidi"/>
      <w:color w:val="7030A0"/>
      <w:sz w:val="26"/>
      <w:szCs w:val="26"/>
    </w:rPr>
  </w:style>
  <w:style w:type="paragraph" w:styleId="PargrafodaLista">
    <w:name w:val="List Paragraph"/>
    <w:basedOn w:val="Normal"/>
    <w:uiPriority w:val="34"/>
    <w:unhideWhenUsed/>
    <w:qFormat/>
    <w:rsid w:val="00C51D45"/>
    <w:pPr>
      <w:ind w:left="720"/>
      <w:contextualSpacing/>
    </w:pPr>
  </w:style>
  <w:style w:type="character" w:styleId="MenoPendente">
    <w:name w:val="Unresolved Mention"/>
    <w:basedOn w:val="Fontepargpadro"/>
    <w:uiPriority w:val="99"/>
    <w:semiHidden/>
    <w:unhideWhenUsed/>
    <w:rsid w:val="004B19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5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22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8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hyperlink" Target="https://github.com/Henrique-Castro/SenaiLessons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hyperlink" Target="https://gitforwindows.org/" TargetMode="External"/><Relationship Id="rId28" Type="http://schemas.openxmlformats.org/officeDocument/2006/relationships/image" Target="media/image16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glossaryDocument" Target="glossary/document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elena.strada\AppData\Roaming\Microsoft\Modelos\Plano%20de%20neg&#243;cio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797400F7F3D4671B70D13C44559A31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A100F0C-9D06-4C5F-926F-C393AB6D7F3B}"/>
      </w:docPartPr>
      <w:docPartBody>
        <w:p w:rsidR="004265B1" w:rsidRDefault="00406E44">
          <w:pPr>
            <w:pStyle w:val="7797400F7F3D4671B70D13C44559A31B"/>
          </w:pPr>
          <w:r>
            <w:t>[Título do plano de negócios]</w:t>
          </w:r>
        </w:p>
      </w:docPartBody>
    </w:docPart>
    <w:docPart>
      <w:docPartPr>
        <w:name w:val="3AE90CA84C96469FA6EBBC616655CF9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DFEE142-5511-42EE-8067-6586FA3F5873}"/>
      </w:docPartPr>
      <w:docPartBody>
        <w:p w:rsidR="004265B1" w:rsidRDefault="00406E44">
          <w:pPr>
            <w:pStyle w:val="3AE90CA84C96469FA6EBBC616655CF94"/>
          </w:pPr>
          <w:r>
            <w:t>[Selecionar 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6E44"/>
    <w:rsid w:val="00023D19"/>
    <w:rsid w:val="00272518"/>
    <w:rsid w:val="00406E44"/>
    <w:rsid w:val="004265B1"/>
    <w:rsid w:val="004F3D9C"/>
    <w:rsid w:val="00571EE0"/>
    <w:rsid w:val="00631269"/>
    <w:rsid w:val="006627E2"/>
    <w:rsid w:val="00820275"/>
    <w:rsid w:val="00973EE1"/>
    <w:rsid w:val="00AC3D2E"/>
    <w:rsid w:val="00C316A4"/>
    <w:rsid w:val="00E36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customStyle="1" w:styleId="49F44B73329544418FE44E661120C835">
    <w:name w:val="49F44B73329544418FE44E661120C835"/>
  </w:style>
  <w:style w:type="paragraph" w:customStyle="1" w:styleId="413F65EB232A4BB3A808E140CBE5DF64">
    <w:name w:val="413F65EB232A4BB3A808E140CBE5DF64"/>
  </w:style>
  <w:style w:type="paragraph" w:customStyle="1" w:styleId="3BBE16FC179C492881BEECBBA0983817">
    <w:name w:val="3BBE16FC179C492881BEECBBA0983817"/>
  </w:style>
  <w:style w:type="paragraph" w:customStyle="1" w:styleId="7797400F7F3D4671B70D13C44559A31B">
    <w:name w:val="7797400F7F3D4671B70D13C44559A31B"/>
  </w:style>
  <w:style w:type="paragraph" w:customStyle="1" w:styleId="3AE90CA84C96469FA6EBBC616655CF94">
    <w:name w:val="3AE90CA84C96469FA6EBBC616655CF94"/>
  </w:style>
  <w:style w:type="paragraph" w:customStyle="1" w:styleId="E6EE89D388844CBC9953CBC86C747855">
    <w:name w:val="E6EE89D388844CBC9953CBC86C747855"/>
    <w:rsid w:val="004F3D9C"/>
  </w:style>
  <w:style w:type="paragraph" w:customStyle="1" w:styleId="B1005AB9BDC04D97BD3EE9A4A719BD63">
    <w:name w:val="B1005AB9BDC04D97BD3EE9A4A719BD63"/>
    <w:rsid w:val="004F3D9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2019-11-26T00:00:00</PublishDate>
  <Abstract/>
  <CompanyAddress>Alameda Barão de Limeira, 539 – São Paulo/SP</CompanyAddress>
  <CompanyPhone/>
  <CompanyFax/>
  <CompanyEmail/>
</CoverPageProperties>
</file>

<file path=customXml/item2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82C6DD9-18E8-46C0-91A1-499A9AAC3F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Plano de negócios.dotx</Template>
  <TotalTime>578</TotalTime>
  <Pages>1</Pages>
  <Words>1292</Words>
  <Characters>6981</Characters>
  <Application>Microsoft Office Word</Application>
  <DocSecurity>0</DocSecurity>
  <Lines>58</Lines>
  <Paragraphs>16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Documentação</vt:lpstr>
      <vt:lpstr/>
    </vt:vector>
  </TitlesOfParts>
  <Company/>
  <LinksUpToDate>false</LinksUpToDate>
  <CharactersWithSpaces>8257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Documentação</dc:title>
  <dc:subject>Opflix</dc:subject>
  <dc:creator>Helena Strada</dc:creator>
  <cp:keywords/>
  <dc:description/>
  <cp:lastModifiedBy>Henrique Castro Da Silva Figueira</cp:lastModifiedBy>
  <cp:revision>9</cp:revision>
  <dcterms:created xsi:type="dcterms:W3CDTF">2019-08-16T17:06:00Z</dcterms:created>
  <dcterms:modified xsi:type="dcterms:W3CDTF">2019-11-26T20:02:00Z</dcterms:modified>
  <cp:contentStatus>sp.senai.br</cp:contentStatus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